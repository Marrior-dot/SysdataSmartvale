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1A312" w14:textId="76EB1E59" w:rsidR="000C0077" w:rsidRPr="00EA4EBC" w:rsidRDefault="0072260C" w:rsidP="000C0077">
      <w:pPr>
        <w:pStyle w:val="ISO9000Ttulo"/>
        <w:spacing w:before="0"/>
        <w:rPr>
          <w:i/>
          <w:noProof w:val="0"/>
        </w:rPr>
      </w:pPr>
      <w:r>
        <w:rPr>
          <w:i/>
          <w:noProof w:val="0"/>
        </w:rPr>
        <w:t xml:space="preserve">API </w:t>
      </w:r>
      <w:r w:rsidR="001C53AE">
        <w:rPr>
          <w:i/>
          <w:noProof w:val="0"/>
        </w:rPr>
        <w:t>Gestão de Combustível – Projeção de Reembolso</w:t>
      </w:r>
    </w:p>
    <w:p w14:paraId="7A999B4A" w14:textId="77777777" w:rsidR="00B84E8D" w:rsidRPr="00EA4EBC" w:rsidRDefault="00AC3AB9">
      <w:pPr>
        <w:pStyle w:val="ISO9000Nvel1"/>
      </w:pPr>
      <w:r w:rsidRPr="00EA4EBC">
        <w:t>identificação</w:t>
      </w:r>
    </w:p>
    <w:tbl>
      <w:tblPr>
        <w:tblW w:w="9213" w:type="dxa"/>
        <w:tblInd w:w="49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5"/>
        <w:gridCol w:w="3223"/>
        <w:gridCol w:w="2805"/>
      </w:tblGrid>
      <w:tr w:rsidR="00EA4EBC" w:rsidRPr="00EA4EBC" w14:paraId="0C4C17F7" w14:textId="77777777" w:rsidTr="00EA4EBC">
        <w:trPr>
          <w:cantSplit/>
          <w:trHeight w:val="220"/>
        </w:trPr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E75719" w14:textId="77777777" w:rsidR="00AC3AB9" w:rsidRPr="00EA4EBC" w:rsidRDefault="00AC3AB9" w:rsidP="00AC3AB9">
            <w:pPr>
              <w:pStyle w:val="ISO9000TtuloCampo"/>
              <w:rPr>
                <w:noProof w:val="0"/>
                <w:sz w:val="22"/>
              </w:rPr>
            </w:pPr>
            <w:r w:rsidRPr="00EA4EBC">
              <w:rPr>
                <w:noProof w:val="0"/>
              </w:rPr>
              <w:t>Nome da interface:</w:t>
            </w:r>
          </w:p>
        </w:tc>
        <w:tc>
          <w:tcPr>
            <w:tcW w:w="60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05459A" w14:textId="77777777" w:rsidR="00AC3AB9" w:rsidRPr="00EA4EBC" w:rsidRDefault="00AC3AB9" w:rsidP="00AC3AB9">
            <w:pPr>
              <w:pStyle w:val="ISO9000TtuloCampo"/>
              <w:rPr>
                <w:noProof w:val="0"/>
                <w:sz w:val="22"/>
              </w:rPr>
            </w:pPr>
            <w:r w:rsidRPr="00EA4EBC">
              <w:rPr>
                <w:noProof w:val="0"/>
              </w:rPr>
              <w:t>Descrição da interface:</w:t>
            </w:r>
          </w:p>
        </w:tc>
      </w:tr>
      <w:tr w:rsidR="006D6C94" w:rsidRPr="00EA4EBC" w14:paraId="328A81A8" w14:textId="77777777" w:rsidTr="001006C8">
        <w:trPr>
          <w:cantSplit/>
          <w:trHeight w:val="345"/>
        </w:trPr>
        <w:tc>
          <w:tcPr>
            <w:tcW w:w="3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0B3D" w14:textId="3E43D892" w:rsidR="006D6C94" w:rsidRPr="00EA4EBC" w:rsidRDefault="001C53AE" w:rsidP="001006C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</w:rPr>
              <w:t>Gestão de Combustível</w:t>
            </w:r>
            <w:r w:rsidR="006D6C94">
              <w:rPr>
                <w:rFonts w:ascii="Arial" w:hAnsi="Arial" w:cs="Arial"/>
                <w:i/>
              </w:rPr>
              <w:t xml:space="preserve"> – </w:t>
            </w:r>
            <w:r>
              <w:rPr>
                <w:rFonts w:ascii="Arial" w:hAnsi="Arial" w:cs="Arial"/>
                <w:i/>
              </w:rPr>
              <w:t>Projeção de Reembolso</w:t>
            </w:r>
          </w:p>
        </w:tc>
        <w:tc>
          <w:tcPr>
            <w:tcW w:w="6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F8F4" w14:textId="5FC2486A" w:rsidR="006D6C94" w:rsidRPr="00EA4EBC" w:rsidRDefault="001C53AE" w:rsidP="001006C8">
            <w:pPr>
              <w:pStyle w:val="ISO9000Instrues"/>
              <w:rPr>
                <w:rFonts w:ascii="Arial" w:hAnsi="Arial" w:cs="Arial"/>
                <w:noProof w:val="0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noProof w:val="0"/>
                <w:color w:val="auto"/>
                <w:sz w:val="18"/>
                <w:szCs w:val="18"/>
              </w:rPr>
              <w:t xml:space="preserve">Realizar lançamentos nas contas correntes do órgão e da </w:t>
            </w:r>
            <w:proofErr w:type="spellStart"/>
            <w:r>
              <w:rPr>
                <w:rFonts w:ascii="Arial" w:hAnsi="Arial" w:cs="Arial"/>
                <w:noProof w:val="0"/>
                <w:color w:val="auto"/>
                <w:sz w:val="18"/>
                <w:szCs w:val="18"/>
              </w:rPr>
              <w:t>Sysdata</w:t>
            </w:r>
            <w:proofErr w:type="spellEnd"/>
            <w:r>
              <w:rPr>
                <w:rFonts w:ascii="Arial" w:hAnsi="Arial" w:cs="Arial"/>
                <w:noProof w:val="0"/>
                <w:color w:val="auto"/>
                <w:sz w:val="18"/>
                <w:szCs w:val="18"/>
              </w:rPr>
              <w:t xml:space="preserve"> e o lançamento contábil da comissão do banco</w:t>
            </w:r>
          </w:p>
        </w:tc>
      </w:tr>
      <w:tr w:rsidR="004506E6" w:rsidRPr="0074769A" w14:paraId="74646857" w14:textId="77777777" w:rsidTr="001006C8">
        <w:trPr>
          <w:cantSplit/>
          <w:trHeight w:val="285"/>
        </w:trPr>
        <w:tc>
          <w:tcPr>
            <w:tcW w:w="3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DBC8" w14:textId="77777777" w:rsidR="006D6C94" w:rsidRPr="0074769A" w:rsidRDefault="006D6C94" w:rsidP="001006C8">
            <w:pPr>
              <w:pStyle w:val="ISO9000Instrues"/>
              <w:rPr>
                <w:rFonts w:ascii="Arial" w:hAnsi="Arial" w:cs="Arial"/>
                <w:b/>
                <w:color w:val="auto"/>
                <w:lang w:val="en-US"/>
              </w:rPr>
            </w:pPr>
            <w:r w:rsidRPr="0074769A">
              <w:rPr>
                <w:rFonts w:ascii="Arial" w:hAnsi="Arial" w:cs="Arial"/>
                <w:b/>
                <w:color w:val="auto"/>
                <w:lang w:val="en-US"/>
              </w:rPr>
              <w:t>URL Homologação:</w:t>
            </w:r>
          </w:p>
          <w:p w14:paraId="4AA841A7" w14:textId="6EE23E77" w:rsidR="006D6C94" w:rsidRPr="0074769A" w:rsidRDefault="004506E6" w:rsidP="004506E6">
            <w:pPr>
              <w:rPr>
                <w:rFonts w:ascii="Arial" w:hAnsi="Arial" w:cs="Arial"/>
                <w:i/>
                <w:lang w:val="en-US"/>
              </w:rPr>
            </w:pPr>
            <w:r w:rsidRPr="0074769A">
              <w:rPr>
                <w:rStyle w:val="fontstyle01"/>
                <w:color w:val="auto"/>
                <w:lang w:val="en-US"/>
              </w:rPr>
              <w:t>https://desenv-wspa02/</w:t>
            </w:r>
            <w:r w:rsidR="001C53AE">
              <w:rPr>
                <w:rStyle w:val="fontstyle01"/>
                <w:color w:val="auto"/>
                <w:lang w:val="en-US"/>
              </w:rPr>
              <w:t>gestaocombustivel</w:t>
            </w:r>
            <w:r w:rsidRPr="0074769A">
              <w:rPr>
                <w:rStyle w:val="fontstyle01"/>
                <w:color w:val="auto"/>
                <w:lang w:val="en-US"/>
              </w:rPr>
              <w:t>/v1/</w:t>
            </w:r>
            <w:r w:rsidR="001C53AE">
              <w:rPr>
                <w:rStyle w:val="fontstyle01"/>
                <w:color w:val="auto"/>
                <w:lang w:val="en-US"/>
              </w:rPr>
              <w:t>projecaoreembolso</w:t>
            </w:r>
          </w:p>
        </w:tc>
        <w:tc>
          <w:tcPr>
            <w:tcW w:w="3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6DC6" w14:textId="77777777" w:rsidR="006D6C94" w:rsidRPr="0074769A" w:rsidRDefault="006D6C94" w:rsidP="001006C8">
            <w:pPr>
              <w:pStyle w:val="ISO9000Instrues"/>
              <w:rPr>
                <w:rFonts w:ascii="Arial" w:hAnsi="Arial" w:cs="Arial"/>
                <w:b/>
                <w:color w:val="auto"/>
                <w:lang w:val="en-US"/>
              </w:rPr>
            </w:pPr>
            <w:r w:rsidRPr="0074769A">
              <w:rPr>
                <w:rFonts w:ascii="Arial" w:hAnsi="Arial" w:cs="Arial"/>
                <w:b/>
                <w:color w:val="auto"/>
                <w:lang w:val="en-US"/>
              </w:rPr>
              <w:t>URL Produção:</w:t>
            </w:r>
          </w:p>
          <w:p w14:paraId="69DF110E" w14:textId="64A34C88" w:rsidR="006D6C94" w:rsidRPr="0074769A" w:rsidRDefault="004506E6" w:rsidP="004506E6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74769A">
              <w:rPr>
                <w:rStyle w:val="fontstyle01"/>
                <w:color w:val="auto"/>
                <w:lang w:val="en-US"/>
              </w:rPr>
              <w:t>https://srv-wspa02/</w:t>
            </w:r>
            <w:r w:rsidR="001C53AE">
              <w:rPr>
                <w:rStyle w:val="fontstyle01"/>
                <w:color w:val="auto"/>
                <w:lang w:val="en-US"/>
              </w:rPr>
              <w:t xml:space="preserve"> </w:t>
            </w:r>
            <w:proofErr w:type="spellStart"/>
            <w:r w:rsidR="001C53AE">
              <w:rPr>
                <w:rStyle w:val="fontstyle01"/>
                <w:color w:val="auto"/>
                <w:lang w:val="en-US"/>
              </w:rPr>
              <w:t>gestaocombustivel</w:t>
            </w:r>
            <w:proofErr w:type="spellEnd"/>
            <w:r w:rsidR="001C53AE" w:rsidRPr="0074769A">
              <w:rPr>
                <w:rStyle w:val="fontstyle01"/>
                <w:color w:val="auto"/>
                <w:lang w:val="en-US"/>
              </w:rPr>
              <w:t>/v1/</w:t>
            </w:r>
            <w:proofErr w:type="spellStart"/>
            <w:r w:rsidR="001C53AE">
              <w:rPr>
                <w:rStyle w:val="fontstyle01"/>
                <w:color w:val="auto"/>
                <w:lang w:val="en-US"/>
              </w:rPr>
              <w:t>projecaoreembolso</w:t>
            </w:r>
            <w:proofErr w:type="spellEnd"/>
          </w:p>
        </w:tc>
        <w:tc>
          <w:tcPr>
            <w:tcW w:w="2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34E8" w14:textId="77777777" w:rsidR="006D6C94" w:rsidRPr="0074769A" w:rsidRDefault="006D6C94" w:rsidP="001006C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lang w:val="en-US"/>
              </w:rPr>
            </w:pPr>
            <w:r w:rsidRPr="0074769A">
              <w:rPr>
                <w:rFonts w:ascii="Arial" w:hAnsi="Arial" w:cs="Arial"/>
                <w:b/>
                <w:i/>
                <w:lang w:val="en-US"/>
              </w:rPr>
              <w:t>SWAGGER:</w:t>
            </w:r>
          </w:p>
          <w:p w14:paraId="2960748F" w14:textId="76EA7489" w:rsidR="006D6C94" w:rsidRPr="0074769A" w:rsidRDefault="0074769A" w:rsidP="004506E6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1C53AE">
              <w:rPr>
                <w:rFonts w:ascii="Arial-ItalicMT" w:hAnsi="Arial-ItalicMT"/>
                <w:lang w:val="en-US"/>
              </w:rPr>
              <w:t>https://desenv-wspa02/</w:t>
            </w:r>
            <w:r w:rsidR="001C53AE">
              <w:rPr>
                <w:rStyle w:val="fontstyle01"/>
                <w:color w:val="auto"/>
                <w:lang w:val="en-US"/>
              </w:rPr>
              <w:t xml:space="preserve"> </w:t>
            </w:r>
            <w:proofErr w:type="spellStart"/>
            <w:r w:rsidR="001C53AE">
              <w:rPr>
                <w:rStyle w:val="fontstyle01"/>
                <w:color w:val="auto"/>
                <w:lang w:val="en-US"/>
              </w:rPr>
              <w:t>gestaocombustivel</w:t>
            </w:r>
            <w:proofErr w:type="spellEnd"/>
            <w:r w:rsidRPr="001C53AE">
              <w:rPr>
                <w:rFonts w:ascii="Arial-ItalicMT" w:hAnsi="Arial-ItalicMT"/>
                <w:lang w:val="en-US"/>
              </w:rPr>
              <w:t>/</w:t>
            </w:r>
            <w:r w:rsidRPr="001C53AE">
              <w:rPr>
                <w:rFonts w:ascii="Arial-ItalicMT" w:hAnsi="Arial-ItalicMT"/>
                <w:i/>
                <w:iCs/>
                <w:lang w:val="en-US"/>
              </w:rPr>
              <w:t>swagger/</w:t>
            </w:r>
          </w:p>
        </w:tc>
      </w:tr>
      <w:tr w:rsidR="00EA4EBC" w:rsidRPr="00EA4EBC" w14:paraId="2B07E1A4" w14:textId="77777777" w:rsidTr="00EA4EBC">
        <w:trPr>
          <w:cantSplit/>
          <w:trHeight w:val="285"/>
        </w:trPr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03BC01" w14:textId="77777777" w:rsidR="008B68D0" w:rsidRPr="00EA4EBC" w:rsidRDefault="008B68D0" w:rsidP="00C52FAB">
            <w:pPr>
              <w:pStyle w:val="ISO9000Instrues"/>
              <w:rPr>
                <w:rFonts w:ascii="Arial" w:hAnsi="Arial" w:cs="Arial"/>
                <w:b/>
                <w:color w:val="auto"/>
              </w:rPr>
            </w:pPr>
            <w:r w:rsidRPr="00EA4EBC">
              <w:rPr>
                <w:rFonts w:ascii="Arial" w:hAnsi="Arial" w:cs="Arial"/>
                <w:b/>
                <w:color w:val="auto"/>
              </w:rPr>
              <w:t>Content-Type: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504981" w14:textId="77777777" w:rsidR="008B68D0" w:rsidRPr="00EA4EBC" w:rsidRDefault="008B68D0" w:rsidP="00720BC9">
            <w:pPr>
              <w:pStyle w:val="ISO9000Instrues"/>
              <w:rPr>
                <w:rFonts w:ascii="Arial" w:hAnsi="Arial" w:cs="Arial"/>
                <w:b/>
                <w:color w:val="auto"/>
              </w:rPr>
            </w:pPr>
            <w:r w:rsidRPr="00EA4EBC">
              <w:rPr>
                <w:rFonts w:ascii="Arial" w:hAnsi="Arial" w:cs="Arial"/>
                <w:b/>
                <w:color w:val="auto"/>
              </w:rPr>
              <w:t>Método (VERB)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20BD38" w14:textId="77777777" w:rsidR="008B68D0" w:rsidRPr="00EA4EBC" w:rsidRDefault="00714D5D" w:rsidP="00720BC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Segurança</w:t>
            </w:r>
          </w:p>
        </w:tc>
      </w:tr>
      <w:tr w:rsidR="00EA4EBC" w:rsidRPr="00EA4EBC" w14:paraId="24DBE82F" w14:textId="77777777" w:rsidTr="00EA4EBC">
        <w:trPr>
          <w:cantSplit/>
          <w:trHeight w:val="285"/>
        </w:trPr>
        <w:tc>
          <w:tcPr>
            <w:tcW w:w="3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1150" w14:textId="77777777" w:rsidR="008B68D0" w:rsidRPr="00EA4EBC" w:rsidRDefault="008B68D0" w:rsidP="00C52FAB">
            <w:pPr>
              <w:pStyle w:val="ISO9000Instrues"/>
              <w:rPr>
                <w:rFonts w:ascii="Arial" w:hAnsi="Arial" w:cs="Arial"/>
                <w:b/>
                <w:color w:val="auto"/>
              </w:rPr>
            </w:pPr>
            <w:r w:rsidRPr="00EA4EBC">
              <w:rPr>
                <w:rFonts w:ascii="Arial" w:hAnsi="Arial" w:cs="Arial"/>
                <w:color w:val="auto"/>
              </w:rPr>
              <w:t>JSON</w:t>
            </w:r>
          </w:p>
        </w:tc>
        <w:tc>
          <w:tcPr>
            <w:tcW w:w="3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884" w14:textId="190144D6" w:rsidR="008B68D0" w:rsidRPr="00EA4EBC" w:rsidRDefault="00324837" w:rsidP="004506E6">
            <w:pPr>
              <w:pStyle w:val="ISO9000Instru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POST </w:t>
            </w:r>
          </w:p>
        </w:tc>
        <w:tc>
          <w:tcPr>
            <w:tcW w:w="2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B3E9" w14:textId="77777777" w:rsidR="008B68D0" w:rsidRPr="00714D5D" w:rsidRDefault="00714D5D" w:rsidP="00720B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</w:rPr>
            </w:pPr>
            <w:r w:rsidRPr="00714D5D">
              <w:rPr>
                <w:rFonts w:ascii="Arial" w:hAnsi="Arial" w:cs="Arial"/>
                <w:bCs/>
                <w:i/>
              </w:rPr>
              <w:t>Token</w:t>
            </w:r>
            <w:r>
              <w:rPr>
                <w:rFonts w:ascii="Arial" w:hAnsi="Arial" w:cs="Arial"/>
                <w:bCs/>
                <w:i/>
              </w:rPr>
              <w:t xml:space="preserve"> JWT</w:t>
            </w:r>
          </w:p>
        </w:tc>
      </w:tr>
    </w:tbl>
    <w:p w14:paraId="7BD4E78A" w14:textId="329551AA" w:rsidR="00324837" w:rsidRDefault="00324837" w:rsidP="00324837">
      <w:pPr>
        <w:pStyle w:val="ISO9000Nvel1"/>
      </w:pPr>
      <w:r w:rsidRPr="00C72473">
        <w:t>definição da interface</w:t>
      </w:r>
    </w:p>
    <w:p w14:paraId="39C4140F" w14:textId="77777777" w:rsidR="00324837" w:rsidRPr="00C72473" w:rsidRDefault="00324837" w:rsidP="00324837">
      <w:pPr>
        <w:pStyle w:val="ISO9000Nvel2"/>
      </w:pPr>
      <w:r>
        <w:t>Parâmetros de Entrada</w:t>
      </w:r>
    </w:p>
    <w:tbl>
      <w:tblPr>
        <w:tblW w:w="9213" w:type="dxa"/>
        <w:tblInd w:w="4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7"/>
        <w:gridCol w:w="3261"/>
        <w:gridCol w:w="1701"/>
        <w:gridCol w:w="1842"/>
        <w:gridCol w:w="642"/>
      </w:tblGrid>
      <w:tr w:rsidR="00324837" w:rsidRPr="00C72473" w14:paraId="66E3BBBF" w14:textId="77777777" w:rsidTr="00CC6C33">
        <w:trPr>
          <w:cantSplit/>
          <w:trHeight w:val="320"/>
          <w:tblHeader/>
        </w:trPr>
        <w:tc>
          <w:tcPr>
            <w:tcW w:w="17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324256EC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 w:rsidRPr="00504B09">
              <w:rPr>
                <w:rFonts w:cs="Arial"/>
                <w:noProof w:val="0"/>
                <w:sz w:val="18"/>
                <w:szCs w:val="18"/>
              </w:rPr>
              <w:t xml:space="preserve">Nome 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60D5C8C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 w:rsidRPr="00504B09">
              <w:rPr>
                <w:rFonts w:cs="Arial"/>
                <w:noProof w:val="0"/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9A44545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 w:rsidRPr="00504B09">
              <w:rPr>
                <w:rFonts w:cs="Arial"/>
                <w:noProof w:val="0"/>
                <w:sz w:val="18"/>
                <w:szCs w:val="18"/>
              </w:rPr>
              <w:t>Tipo</w:t>
            </w:r>
          </w:p>
        </w:tc>
        <w:tc>
          <w:tcPr>
            <w:tcW w:w="248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E023CCF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 w:rsidRPr="00504B09">
              <w:rPr>
                <w:rFonts w:cs="Arial"/>
                <w:noProof w:val="0"/>
                <w:sz w:val="18"/>
                <w:szCs w:val="18"/>
              </w:rPr>
              <w:t>Validades</w:t>
            </w:r>
          </w:p>
        </w:tc>
      </w:tr>
      <w:tr w:rsidR="00324837" w:rsidRPr="00C72473" w14:paraId="4F18C47A" w14:textId="77777777" w:rsidTr="00CC6C33">
        <w:trPr>
          <w:cantSplit/>
          <w:trHeight w:val="320"/>
          <w:tblHeader/>
        </w:trPr>
        <w:tc>
          <w:tcPr>
            <w:tcW w:w="1767" w:type="dxa"/>
            <w:vMerge/>
            <w:tcBorders>
              <w:left w:val="single" w:sz="4" w:space="0" w:color="auto"/>
            </w:tcBorders>
            <w:vAlign w:val="center"/>
          </w:tcPr>
          <w:p w14:paraId="49A6739D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</w:p>
        </w:tc>
        <w:tc>
          <w:tcPr>
            <w:tcW w:w="3261" w:type="dxa"/>
            <w:vMerge/>
            <w:vAlign w:val="center"/>
          </w:tcPr>
          <w:p w14:paraId="11AE3716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638413CB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14:paraId="5CF8338D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 w:rsidRPr="00504B09">
              <w:rPr>
                <w:rFonts w:cs="Arial"/>
                <w:noProof w:val="0"/>
                <w:sz w:val="18"/>
                <w:szCs w:val="18"/>
              </w:rPr>
              <w:t>Valor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14:paraId="38DE9C23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proofErr w:type="spellStart"/>
            <w:r>
              <w:rPr>
                <w:rFonts w:cs="Arial"/>
                <w:noProof w:val="0"/>
                <w:sz w:val="18"/>
                <w:szCs w:val="18"/>
              </w:rPr>
              <w:t>Obrig</w:t>
            </w:r>
            <w:proofErr w:type="spellEnd"/>
          </w:p>
        </w:tc>
      </w:tr>
      <w:tr w:rsidR="00324837" w:rsidRPr="00E451D5" w14:paraId="4FA2D9F5" w14:textId="77777777" w:rsidTr="00CC6C33">
        <w:trPr>
          <w:cantSplit/>
          <w:trHeight w:val="277"/>
        </w:trPr>
        <w:tc>
          <w:tcPr>
            <w:tcW w:w="1767" w:type="dxa"/>
            <w:tcBorders>
              <w:left w:val="single" w:sz="4" w:space="0" w:color="auto"/>
            </w:tcBorders>
          </w:tcPr>
          <w:p w14:paraId="04366D64" w14:textId="77777777" w:rsidR="00324837" w:rsidRPr="005A0566" w:rsidRDefault="00324837" w:rsidP="00CC6C33">
            <w:pPr>
              <w:pStyle w:val="ISO9000Instrues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5A0566">
              <w:rPr>
                <w:rFonts w:ascii="Arial" w:hAnsi="Arial" w:cs="Arial"/>
                <w:color w:val="auto"/>
                <w:sz w:val="18"/>
                <w:szCs w:val="18"/>
              </w:rPr>
              <w:t>Operador</w:t>
            </w:r>
          </w:p>
        </w:tc>
        <w:tc>
          <w:tcPr>
            <w:tcW w:w="3261" w:type="dxa"/>
          </w:tcPr>
          <w:p w14:paraId="370F4C7A" w14:textId="77777777" w:rsidR="00324837" w:rsidRPr="005A0566" w:rsidRDefault="00324837" w:rsidP="00CC6C33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5A0566">
              <w:rPr>
                <w:rFonts w:ascii="Arial" w:hAnsi="Arial" w:cs="Arial"/>
                <w:i/>
                <w:sz w:val="18"/>
                <w:szCs w:val="18"/>
              </w:rPr>
              <w:t>Código do Operador do Sistema</w:t>
            </w:r>
          </w:p>
        </w:tc>
        <w:tc>
          <w:tcPr>
            <w:tcW w:w="1701" w:type="dxa"/>
            <w:vAlign w:val="center"/>
          </w:tcPr>
          <w:p w14:paraId="60F5B22B" w14:textId="77777777" w:rsidR="00324837" w:rsidRPr="00EA4EBC" w:rsidRDefault="00324837" w:rsidP="00CC6C33">
            <w:pPr>
              <w:pStyle w:val="ISO9000Instrues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EA4EBC">
              <w:rPr>
                <w:rFonts w:ascii="Arial" w:hAnsi="Arial" w:cs="Arial"/>
                <w:color w:val="auto"/>
                <w:sz w:val="18"/>
                <w:szCs w:val="18"/>
              </w:rPr>
              <w:t>ALFA (08)</w:t>
            </w:r>
          </w:p>
        </w:tc>
        <w:tc>
          <w:tcPr>
            <w:tcW w:w="1842" w:type="dxa"/>
          </w:tcPr>
          <w:p w14:paraId="4CC11142" w14:textId="53B72E80" w:rsidR="00324837" w:rsidRPr="00EA4EBC" w:rsidRDefault="00DB55EC" w:rsidP="00CC6C33">
            <w:pPr>
              <w:jc w:val="center"/>
              <w:rPr>
                <w:i/>
              </w:rPr>
            </w:pPr>
            <w:r>
              <w:rPr>
                <w:i/>
              </w:rPr>
              <w:t>00000042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14:paraId="25BFF190" w14:textId="77777777" w:rsidR="00324837" w:rsidRPr="00EA4EBC" w:rsidRDefault="00324837" w:rsidP="00CC6C3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EA4EBC"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</w:tr>
      <w:tr w:rsidR="00324837" w:rsidRPr="00E451D5" w14:paraId="72DF86D7" w14:textId="77777777" w:rsidTr="00CC6C33">
        <w:trPr>
          <w:cantSplit/>
          <w:trHeight w:val="277"/>
        </w:trPr>
        <w:tc>
          <w:tcPr>
            <w:tcW w:w="1767" w:type="dxa"/>
            <w:tcBorders>
              <w:left w:val="single" w:sz="4" w:space="0" w:color="auto"/>
            </w:tcBorders>
          </w:tcPr>
          <w:p w14:paraId="35907222" w14:textId="77777777" w:rsidR="00324837" w:rsidRPr="005A0566" w:rsidRDefault="00324837" w:rsidP="00CC6C33">
            <w:pPr>
              <w:pStyle w:val="ISO9000Instrues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dataContabil</w:t>
            </w:r>
          </w:p>
        </w:tc>
        <w:tc>
          <w:tcPr>
            <w:tcW w:w="3261" w:type="dxa"/>
          </w:tcPr>
          <w:p w14:paraId="01774BEF" w14:textId="77777777" w:rsidR="00324837" w:rsidRPr="005A0566" w:rsidRDefault="00324837" w:rsidP="00CC6C33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Data Contábil do Processamento</w:t>
            </w:r>
          </w:p>
        </w:tc>
        <w:tc>
          <w:tcPr>
            <w:tcW w:w="1701" w:type="dxa"/>
            <w:vAlign w:val="center"/>
          </w:tcPr>
          <w:p w14:paraId="58A8D189" w14:textId="4CAE4147" w:rsidR="00324837" w:rsidRPr="00EA4EBC" w:rsidRDefault="00324837" w:rsidP="00CC6C33">
            <w:pPr>
              <w:pStyle w:val="ISO9000Instrues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DAT</w:t>
            </w:r>
            <w:r w:rsidR="003C19FB">
              <w:rPr>
                <w:rFonts w:ascii="Arial" w:hAnsi="Arial" w:cs="Arial"/>
                <w:color w:val="auto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5F7B5A12" w14:textId="77777777" w:rsidR="00324837" w:rsidRPr="00EA4EBC" w:rsidRDefault="00324837" w:rsidP="00CC6C33">
            <w:pPr>
              <w:jc w:val="center"/>
              <w:rPr>
                <w:i/>
              </w:rPr>
            </w:pP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14:paraId="1A3B6006" w14:textId="77777777" w:rsidR="00324837" w:rsidRPr="00EA4EBC" w:rsidRDefault="00324837" w:rsidP="00CC6C3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</w:tr>
      <w:tr w:rsidR="00AA36C2" w:rsidRPr="00E451D5" w14:paraId="446BBDD2" w14:textId="77777777" w:rsidTr="00CC6C33">
        <w:trPr>
          <w:cantSplit/>
          <w:trHeight w:val="277"/>
        </w:trPr>
        <w:tc>
          <w:tcPr>
            <w:tcW w:w="1767" w:type="dxa"/>
            <w:tcBorders>
              <w:left w:val="single" w:sz="4" w:space="0" w:color="auto"/>
            </w:tcBorders>
          </w:tcPr>
          <w:p w14:paraId="76062BDC" w14:textId="2CA8E5BF" w:rsidR="00AA36C2" w:rsidRDefault="00AA36C2" w:rsidP="00CC6C33">
            <w:pPr>
              <w:pStyle w:val="ISO9000Instrues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CodigoOrgao</w:t>
            </w:r>
          </w:p>
        </w:tc>
        <w:tc>
          <w:tcPr>
            <w:tcW w:w="3261" w:type="dxa"/>
          </w:tcPr>
          <w:p w14:paraId="65CD8B0F" w14:textId="09E603FC" w:rsidR="00AA36C2" w:rsidRDefault="00AA36C2" w:rsidP="00CC6C33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Código do Órgão</w:t>
            </w:r>
          </w:p>
        </w:tc>
        <w:tc>
          <w:tcPr>
            <w:tcW w:w="1701" w:type="dxa"/>
            <w:vAlign w:val="center"/>
          </w:tcPr>
          <w:p w14:paraId="195CAD45" w14:textId="06F995E7" w:rsidR="00AA36C2" w:rsidRPr="00EA4EBC" w:rsidRDefault="00AA36C2" w:rsidP="00CC6C33">
            <w:pPr>
              <w:pStyle w:val="ISO9000Instrues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NUMERICO</w:t>
            </w:r>
          </w:p>
        </w:tc>
        <w:tc>
          <w:tcPr>
            <w:tcW w:w="1842" w:type="dxa"/>
          </w:tcPr>
          <w:p w14:paraId="136FFC59" w14:textId="77777777" w:rsidR="00AA36C2" w:rsidRDefault="00AA36C2" w:rsidP="00CC6C33">
            <w:pPr>
              <w:jc w:val="center"/>
              <w:rPr>
                <w:i/>
              </w:rPr>
            </w:pP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14:paraId="4A30925C" w14:textId="2FF87F22" w:rsidR="00AA36C2" w:rsidRDefault="00AA36C2" w:rsidP="00CC6C3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</w:tr>
      <w:tr w:rsidR="00324837" w:rsidRPr="00E451D5" w14:paraId="43604ACF" w14:textId="77777777" w:rsidTr="00CC6C33">
        <w:trPr>
          <w:cantSplit/>
          <w:trHeight w:val="277"/>
        </w:trPr>
        <w:tc>
          <w:tcPr>
            <w:tcW w:w="1767" w:type="dxa"/>
            <w:tcBorders>
              <w:left w:val="single" w:sz="4" w:space="0" w:color="auto"/>
            </w:tcBorders>
          </w:tcPr>
          <w:p w14:paraId="33F834F4" w14:textId="10D8F237" w:rsidR="00324837" w:rsidRDefault="00324837" w:rsidP="00CC6C33">
            <w:pPr>
              <w:pStyle w:val="ISO9000Instrues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AgenciaContaOrg</w:t>
            </w:r>
            <w:r w:rsidR="001965F7">
              <w:rPr>
                <w:rFonts w:ascii="Arial" w:hAnsi="Arial" w:cs="Arial"/>
                <w:color w:val="auto"/>
                <w:sz w:val="18"/>
                <w:szCs w:val="18"/>
              </w:rPr>
              <w:t>ao</w:t>
            </w:r>
          </w:p>
        </w:tc>
        <w:tc>
          <w:tcPr>
            <w:tcW w:w="3261" w:type="dxa"/>
          </w:tcPr>
          <w:p w14:paraId="54143AEC" w14:textId="5D97FD1C" w:rsidR="00324837" w:rsidRDefault="00324837" w:rsidP="00CC6C33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Código da Agência da Conta d</w:t>
            </w:r>
            <w:r w:rsidR="001965F7">
              <w:rPr>
                <w:rFonts w:ascii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1965F7">
              <w:rPr>
                <w:rFonts w:ascii="Arial" w:hAnsi="Arial" w:cs="Arial"/>
                <w:i/>
                <w:sz w:val="18"/>
                <w:szCs w:val="18"/>
              </w:rPr>
              <w:t>Órgão</w:t>
            </w:r>
          </w:p>
        </w:tc>
        <w:tc>
          <w:tcPr>
            <w:tcW w:w="1701" w:type="dxa"/>
            <w:vAlign w:val="center"/>
          </w:tcPr>
          <w:p w14:paraId="2725581C" w14:textId="77777777" w:rsidR="00324837" w:rsidRDefault="00324837" w:rsidP="00CC6C33">
            <w:pPr>
              <w:pStyle w:val="ISO9000Instrues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EA4EBC">
              <w:rPr>
                <w:rFonts w:ascii="Arial" w:hAnsi="Arial" w:cs="Arial"/>
                <w:color w:val="auto"/>
                <w:sz w:val="18"/>
                <w:szCs w:val="18"/>
              </w:rPr>
              <w:t>NUMERICO</w:t>
            </w:r>
          </w:p>
        </w:tc>
        <w:tc>
          <w:tcPr>
            <w:tcW w:w="1842" w:type="dxa"/>
          </w:tcPr>
          <w:p w14:paraId="5EB204FC" w14:textId="77777777" w:rsidR="00324837" w:rsidRDefault="00324837" w:rsidP="00CC6C33">
            <w:pPr>
              <w:jc w:val="center"/>
              <w:rPr>
                <w:i/>
              </w:rPr>
            </w:pP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14:paraId="6E761714" w14:textId="77777777" w:rsidR="00324837" w:rsidRPr="00EA4EBC" w:rsidRDefault="00324837" w:rsidP="00CC6C3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</w:tr>
      <w:tr w:rsidR="00324837" w:rsidRPr="00E451D5" w14:paraId="3EF1037F" w14:textId="77777777" w:rsidTr="00CC6C33">
        <w:trPr>
          <w:cantSplit/>
          <w:trHeight w:val="277"/>
        </w:trPr>
        <w:tc>
          <w:tcPr>
            <w:tcW w:w="1767" w:type="dxa"/>
            <w:tcBorders>
              <w:left w:val="single" w:sz="4" w:space="0" w:color="auto"/>
            </w:tcBorders>
          </w:tcPr>
          <w:p w14:paraId="6022BA71" w14:textId="534FE655" w:rsidR="00324837" w:rsidRDefault="00324837" w:rsidP="00CC6C33">
            <w:pPr>
              <w:pStyle w:val="ISO9000Instrues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ContaO</w:t>
            </w:r>
            <w:r w:rsidR="001965F7">
              <w:rPr>
                <w:rFonts w:ascii="Arial" w:hAnsi="Arial" w:cs="Arial"/>
                <w:color w:val="auto"/>
                <w:sz w:val="18"/>
                <w:szCs w:val="18"/>
              </w:rPr>
              <w:t>rgao</w:t>
            </w:r>
          </w:p>
        </w:tc>
        <w:tc>
          <w:tcPr>
            <w:tcW w:w="3261" w:type="dxa"/>
          </w:tcPr>
          <w:p w14:paraId="2F5779B0" w14:textId="681BF9C7" w:rsidR="00324837" w:rsidRDefault="00324837" w:rsidP="00CC6C33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Número da Conta </w:t>
            </w:r>
            <w:r w:rsidR="001965F7">
              <w:rPr>
                <w:rFonts w:ascii="Arial" w:hAnsi="Arial" w:cs="Arial"/>
                <w:i/>
                <w:sz w:val="18"/>
                <w:szCs w:val="18"/>
              </w:rPr>
              <w:t xml:space="preserve">do </w:t>
            </w:r>
            <w:r w:rsidR="00AA36C2">
              <w:rPr>
                <w:rFonts w:ascii="Arial" w:hAnsi="Arial" w:cs="Arial"/>
                <w:i/>
                <w:sz w:val="18"/>
                <w:szCs w:val="18"/>
              </w:rPr>
              <w:t>Ó</w:t>
            </w:r>
            <w:r w:rsidR="001965F7">
              <w:rPr>
                <w:rFonts w:ascii="Arial" w:hAnsi="Arial" w:cs="Arial"/>
                <w:i/>
                <w:sz w:val="18"/>
                <w:szCs w:val="18"/>
              </w:rPr>
              <w:t>rgão</w:t>
            </w:r>
          </w:p>
        </w:tc>
        <w:tc>
          <w:tcPr>
            <w:tcW w:w="1701" w:type="dxa"/>
            <w:vAlign w:val="center"/>
          </w:tcPr>
          <w:p w14:paraId="49E41959" w14:textId="77777777" w:rsidR="00324837" w:rsidRDefault="00324837" w:rsidP="00CC6C33">
            <w:pPr>
              <w:pStyle w:val="ISO9000Instrues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EA4EBC">
              <w:rPr>
                <w:rFonts w:ascii="Arial" w:hAnsi="Arial" w:cs="Arial"/>
                <w:color w:val="auto"/>
                <w:sz w:val="18"/>
                <w:szCs w:val="18"/>
              </w:rPr>
              <w:t>NUMERIC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O</w:t>
            </w:r>
          </w:p>
        </w:tc>
        <w:tc>
          <w:tcPr>
            <w:tcW w:w="1842" w:type="dxa"/>
          </w:tcPr>
          <w:p w14:paraId="4EAD3EF4" w14:textId="77777777" w:rsidR="00324837" w:rsidRDefault="00324837" w:rsidP="00CC6C33">
            <w:pPr>
              <w:jc w:val="center"/>
              <w:rPr>
                <w:i/>
              </w:rPr>
            </w:pP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14:paraId="6754E563" w14:textId="77777777" w:rsidR="00324837" w:rsidRPr="00EA4EBC" w:rsidRDefault="00324837" w:rsidP="00CC6C3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</w:tr>
      <w:tr w:rsidR="003C19FB" w:rsidRPr="00E451D5" w14:paraId="39CEDFAD" w14:textId="77777777" w:rsidTr="00CC6C33">
        <w:trPr>
          <w:cantSplit/>
          <w:trHeight w:val="277"/>
        </w:trPr>
        <w:tc>
          <w:tcPr>
            <w:tcW w:w="1767" w:type="dxa"/>
            <w:tcBorders>
              <w:left w:val="single" w:sz="4" w:space="0" w:color="auto"/>
            </w:tcBorders>
          </w:tcPr>
          <w:p w14:paraId="30992903" w14:textId="3D06921C" w:rsidR="003C19FB" w:rsidRDefault="003C19FB" w:rsidP="003C19FB">
            <w:pPr>
              <w:pStyle w:val="ISO9000Instrues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ValorOrgao</w:t>
            </w:r>
          </w:p>
        </w:tc>
        <w:tc>
          <w:tcPr>
            <w:tcW w:w="3261" w:type="dxa"/>
          </w:tcPr>
          <w:p w14:paraId="7EC72377" w14:textId="1BD55BBF" w:rsidR="003C19FB" w:rsidRDefault="003C19FB" w:rsidP="003C19FB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Valor Debitado do Órgão</w:t>
            </w:r>
          </w:p>
        </w:tc>
        <w:tc>
          <w:tcPr>
            <w:tcW w:w="1701" w:type="dxa"/>
            <w:vAlign w:val="center"/>
          </w:tcPr>
          <w:p w14:paraId="38A88218" w14:textId="3A7956CA" w:rsidR="003C19FB" w:rsidRPr="00EA4EBC" w:rsidRDefault="003C19FB" w:rsidP="003C19FB">
            <w:pPr>
              <w:pStyle w:val="ISO9000Instrues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EA4EBC">
              <w:rPr>
                <w:rFonts w:ascii="Arial" w:hAnsi="Arial" w:cs="Arial"/>
                <w:color w:val="auto"/>
                <w:sz w:val="18"/>
                <w:szCs w:val="18"/>
              </w:rPr>
              <w:t>NUMERICO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(15,2)</w:t>
            </w:r>
          </w:p>
        </w:tc>
        <w:tc>
          <w:tcPr>
            <w:tcW w:w="1842" w:type="dxa"/>
          </w:tcPr>
          <w:p w14:paraId="3393A1EB" w14:textId="77777777" w:rsidR="003C19FB" w:rsidRDefault="003C19FB" w:rsidP="003C19FB">
            <w:pPr>
              <w:jc w:val="center"/>
              <w:rPr>
                <w:i/>
              </w:rPr>
            </w:pP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14:paraId="41B78DFC" w14:textId="5C035E92" w:rsidR="003C19FB" w:rsidRDefault="003C19FB" w:rsidP="003C19F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</w:tr>
      <w:tr w:rsidR="003C19FB" w:rsidRPr="00E451D5" w14:paraId="42F22F16" w14:textId="77777777" w:rsidTr="00CC6C33">
        <w:trPr>
          <w:cantSplit/>
          <w:trHeight w:val="277"/>
        </w:trPr>
        <w:tc>
          <w:tcPr>
            <w:tcW w:w="1767" w:type="dxa"/>
            <w:tcBorders>
              <w:left w:val="single" w:sz="4" w:space="0" w:color="auto"/>
            </w:tcBorders>
          </w:tcPr>
          <w:p w14:paraId="531E625A" w14:textId="2E839D9B" w:rsidR="003C19FB" w:rsidRDefault="003C19FB" w:rsidP="003C19FB">
            <w:pPr>
              <w:pStyle w:val="ISO9000Instrues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AgenciaContaSysdata</w:t>
            </w:r>
          </w:p>
        </w:tc>
        <w:tc>
          <w:tcPr>
            <w:tcW w:w="3261" w:type="dxa"/>
          </w:tcPr>
          <w:p w14:paraId="4FAFEF69" w14:textId="5F966C2C" w:rsidR="003C19FB" w:rsidRDefault="003C19FB" w:rsidP="003C19FB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Código da Agência da Conta da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Sysdata</w:t>
            </w:r>
            <w:proofErr w:type="spellEnd"/>
          </w:p>
        </w:tc>
        <w:tc>
          <w:tcPr>
            <w:tcW w:w="1701" w:type="dxa"/>
            <w:vAlign w:val="center"/>
          </w:tcPr>
          <w:p w14:paraId="2B806B62" w14:textId="77777777" w:rsidR="003C19FB" w:rsidRDefault="003C19FB" w:rsidP="003C19FB">
            <w:pPr>
              <w:pStyle w:val="ISO9000Instrues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EA4EBC">
              <w:rPr>
                <w:rFonts w:ascii="Arial" w:hAnsi="Arial" w:cs="Arial"/>
                <w:color w:val="auto"/>
                <w:sz w:val="18"/>
                <w:szCs w:val="18"/>
              </w:rPr>
              <w:t>NUMERICO</w:t>
            </w:r>
          </w:p>
        </w:tc>
        <w:tc>
          <w:tcPr>
            <w:tcW w:w="1842" w:type="dxa"/>
          </w:tcPr>
          <w:p w14:paraId="78A45914" w14:textId="77777777" w:rsidR="003C19FB" w:rsidRDefault="003C19FB" w:rsidP="003C19FB">
            <w:pPr>
              <w:jc w:val="center"/>
              <w:rPr>
                <w:i/>
              </w:rPr>
            </w:pP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14:paraId="53FA433C" w14:textId="77777777" w:rsidR="003C19FB" w:rsidRPr="00EA4EBC" w:rsidRDefault="003C19FB" w:rsidP="003C19F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</w:tr>
      <w:tr w:rsidR="003C19FB" w:rsidRPr="00E451D5" w14:paraId="7C89928D" w14:textId="77777777" w:rsidTr="00CC6C33">
        <w:trPr>
          <w:cantSplit/>
          <w:trHeight w:val="277"/>
        </w:trPr>
        <w:tc>
          <w:tcPr>
            <w:tcW w:w="1767" w:type="dxa"/>
            <w:tcBorders>
              <w:left w:val="single" w:sz="4" w:space="0" w:color="auto"/>
            </w:tcBorders>
          </w:tcPr>
          <w:p w14:paraId="6005341C" w14:textId="5FAEEC1B" w:rsidR="003C19FB" w:rsidRDefault="003C19FB" w:rsidP="003C19FB">
            <w:pPr>
              <w:pStyle w:val="ISO9000Instrues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ContaSysdata</w:t>
            </w:r>
          </w:p>
        </w:tc>
        <w:tc>
          <w:tcPr>
            <w:tcW w:w="3261" w:type="dxa"/>
          </w:tcPr>
          <w:p w14:paraId="42ACFD33" w14:textId="21676D96" w:rsidR="003C19FB" w:rsidRDefault="003C19FB" w:rsidP="003C19FB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Número da Conta da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Sysdata</w:t>
            </w:r>
            <w:proofErr w:type="spellEnd"/>
          </w:p>
        </w:tc>
        <w:tc>
          <w:tcPr>
            <w:tcW w:w="1701" w:type="dxa"/>
            <w:vAlign w:val="center"/>
          </w:tcPr>
          <w:p w14:paraId="017A5E01" w14:textId="77777777" w:rsidR="003C19FB" w:rsidRDefault="003C19FB" w:rsidP="003C19FB">
            <w:pPr>
              <w:pStyle w:val="ISO9000Instrues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EA4EBC">
              <w:rPr>
                <w:rFonts w:ascii="Arial" w:hAnsi="Arial" w:cs="Arial"/>
                <w:color w:val="auto"/>
                <w:sz w:val="18"/>
                <w:szCs w:val="18"/>
              </w:rPr>
              <w:t>NUMERICO</w:t>
            </w:r>
          </w:p>
        </w:tc>
        <w:tc>
          <w:tcPr>
            <w:tcW w:w="1842" w:type="dxa"/>
          </w:tcPr>
          <w:p w14:paraId="4E7502FC" w14:textId="77777777" w:rsidR="003C19FB" w:rsidRDefault="003C19FB" w:rsidP="003C19FB">
            <w:pPr>
              <w:jc w:val="center"/>
              <w:rPr>
                <w:i/>
              </w:rPr>
            </w:pP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14:paraId="7A006758" w14:textId="77777777" w:rsidR="003C19FB" w:rsidRDefault="003C19FB" w:rsidP="003C19F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</w:tr>
      <w:tr w:rsidR="003C19FB" w:rsidRPr="00E451D5" w14:paraId="1478D4BD" w14:textId="77777777" w:rsidTr="00825FA4">
        <w:trPr>
          <w:cantSplit/>
          <w:trHeight w:val="277"/>
        </w:trPr>
        <w:tc>
          <w:tcPr>
            <w:tcW w:w="1767" w:type="dxa"/>
            <w:tcBorders>
              <w:left w:val="single" w:sz="4" w:space="0" w:color="auto"/>
            </w:tcBorders>
          </w:tcPr>
          <w:p w14:paraId="7CE76F5C" w14:textId="456942A5" w:rsidR="003C19FB" w:rsidRDefault="003C19FB" w:rsidP="00825FA4">
            <w:pPr>
              <w:pStyle w:val="ISO9000Instrues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ValorSysdata</w:t>
            </w:r>
          </w:p>
        </w:tc>
        <w:tc>
          <w:tcPr>
            <w:tcW w:w="3261" w:type="dxa"/>
          </w:tcPr>
          <w:p w14:paraId="55A82265" w14:textId="74529F23" w:rsidR="003C19FB" w:rsidRDefault="003C19FB" w:rsidP="00825FA4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Valor Creditado na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Sysdata</w:t>
            </w:r>
            <w:proofErr w:type="spellEnd"/>
          </w:p>
        </w:tc>
        <w:tc>
          <w:tcPr>
            <w:tcW w:w="1701" w:type="dxa"/>
            <w:vAlign w:val="center"/>
          </w:tcPr>
          <w:p w14:paraId="2E3C4DD7" w14:textId="77777777" w:rsidR="003C19FB" w:rsidRPr="00EA4EBC" w:rsidRDefault="003C19FB" w:rsidP="00825FA4">
            <w:pPr>
              <w:pStyle w:val="ISO9000Instrues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EA4EBC">
              <w:rPr>
                <w:rFonts w:ascii="Arial" w:hAnsi="Arial" w:cs="Arial"/>
                <w:color w:val="auto"/>
                <w:sz w:val="18"/>
                <w:szCs w:val="18"/>
              </w:rPr>
              <w:t>NUMERICO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(15,2)</w:t>
            </w:r>
          </w:p>
        </w:tc>
        <w:tc>
          <w:tcPr>
            <w:tcW w:w="1842" w:type="dxa"/>
          </w:tcPr>
          <w:p w14:paraId="5A830014" w14:textId="77777777" w:rsidR="003C19FB" w:rsidRDefault="003C19FB" w:rsidP="00825FA4">
            <w:pPr>
              <w:jc w:val="center"/>
              <w:rPr>
                <w:i/>
              </w:rPr>
            </w:pP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14:paraId="6EA6EA56" w14:textId="77777777" w:rsidR="003C19FB" w:rsidRDefault="003C19FB" w:rsidP="00825FA4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</w:tr>
      <w:tr w:rsidR="003C19FB" w:rsidRPr="00E451D5" w14:paraId="75CB019F" w14:textId="77777777" w:rsidTr="00CC6C33">
        <w:trPr>
          <w:cantSplit/>
          <w:trHeight w:val="277"/>
        </w:trPr>
        <w:tc>
          <w:tcPr>
            <w:tcW w:w="1767" w:type="dxa"/>
            <w:tcBorders>
              <w:left w:val="single" w:sz="4" w:space="0" w:color="auto"/>
            </w:tcBorders>
          </w:tcPr>
          <w:p w14:paraId="48D3BDC0" w14:textId="6330CDC5" w:rsidR="003C19FB" w:rsidRDefault="003C19FB" w:rsidP="003C19FB">
            <w:pPr>
              <w:pStyle w:val="ISO9000Instrues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ValorComissao</w:t>
            </w:r>
          </w:p>
        </w:tc>
        <w:tc>
          <w:tcPr>
            <w:tcW w:w="3261" w:type="dxa"/>
          </w:tcPr>
          <w:p w14:paraId="7E233DCC" w14:textId="04308545" w:rsidR="003C19FB" w:rsidRDefault="003C19FB" w:rsidP="003C19FB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Valor da Comissão do Banpará</w:t>
            </w:r>
          </w:p>
        </w:tc>
        <w:tc>
          <w:tcPr>
            <w:tcW w:w="1701" w:type="dxa"/>
            <w:vAlign w:val="center"/>
          </w:tcPr>
          <w:p w14:paraId="2906AD27" w14:textId="77777777" w:rsidR="003C19FB" w:rsidRDefault="003C19FB" w:rsidP="003C19FB">
            <w:pPr>
              <w:pStyle w:val="ISO9000Instrues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EA4EBC">
              <w:rPr>
                <w:rFonts w:ascii="Arial" w:hAnsi="Arial" w:cs="Arial"/>
                <w:color w:val="auto"/>
                <w:sz w:val="18"/>
                <w:szCs w:val="18"/>
              </w:rPr>
              <w:t>NUMERICO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(15,2)</w:t>
            </w:r>
          </w:p>
        </w:tc>
        <w:tc>
          <w:tcPr>
            <w:tcW w:w="1842" w:type="dxa"/>
          </w:tcPr>
          <w:p w14:paraId="002D7655" w14:textId="77777777" w:rsidR="003C19FB" w:rsidRDefault="003C19FB" w:rsidP="003C19FB">
            <w:pPr>
              <w:jc w:val="center"/>
              <w:rPr>
                <w:i/>
              </w:rPr>
            </w:pP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14:paraId="6B214117" w14:textId="77777777" w:rsidR="003C19FB" w:rsidRDefault="003C19FB" w:rsidP="003C19F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</w:tr>
    </w:tbl>
    <w:p w14:paraId="662510B4" w14:textId="77777777" w:rsidR="00324837" w:rsidRDefault="00324837" w:rsidP="00324837">
      <w:pPr>
        <w:pStyle w:val="ISO9000Nvel2"/>
      </w:pPr>
      <w:r>
        <w:t>Parâmetros de Saída</w:t>
      </w:r>
    </w:p>
    <w:p w14:paraId="36FEB66A" w14:textId="77777777" w:rsidR="00324837" w:rsidRDefault="00324837" w:rsidP="00324837">
      <w:pPr>
        <w:pStyle w:val="ISO9000Nvel3"/>
        <w:spacing w:before="240" w:after="120"/>
      </w:pPr>
      <w:r>
        <w:t>Cabeçalho HTTP</w:t>
      </w:r>
    </w:p>
    <w:tbl>
      <w:tblPr>
        <w:tblW w:w="9072" w:type="dxa"/>
        <w:tblInd w:w="56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5"/>
        <w:gridCol w:w="4130"/>
        <w:gridCol w:w="2957"/>
      </w:tblGrid>
      <w:tr w:rsidR="00324837" w:rsidRPr="00C76D07" w14:paraId="279BAD55" w14:textId="77777777" w:rsidTr="00CC6C33"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4A8BEFF" w14:textId="77777777" w:rsidR="00324837" w:rsidRPr="00C76D07" w:rsidRDefault="00324837" w:rsidP="00CC6C33">
            <w:pPr>
              <w:pStyle w:val="ISO9000TtuloCampo"/>
              <w:spacing w:line="276" w:lineRule="auto"/>
              <w:ind w:left="146"/>
              <w:jc w:val="center"/>
              <w:rPr>
                <w:rFonts w:cs="Arial"/>
                <w:caps/>
                <w:color w:val="000000"/>
                <w:sz w:val="18"/>
                <w:szCs w:val="18"/>
              </w:rPr>
            </w:pPr>
            <w:r>
              <w:rPr>
                <w:rFonts w:cs="Arial"/>
                <w:noProof w:val="0"/>
                <w:sz w:val="18"/>
                <w:szCs w:val="18"/>
              </w:rPr>
              <w:t>Código</w:t>
            </w:r>
          </w:p>
        </w:tc>
        <w:tc>
          <w:tcPr>
            <w:tcW w:w="4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38B42935" w14:textId="77777777" w:rsidR="00324837" w:rsidRPr="00C76D07" w:rsidRDefault="00324837" w:rsidP="00CC6C33">
            <w:pPr>
              <w:pStyle w:val="ISO9000TtuloCampo"/>
              <w:spacing w:line="276" w:lineRule="auto"/>
              <w:ind w:left="146"/>
              <w:jc w:val="center"/>
              <w:rPr>
                <w:rFonts w:cs="Arial"/>
                <w:caps/>
                <w:color w:val="000000"/>
                <w:sz w:val="18"/>
                <w:szCs w:val="18"/>
              </w:rPr>
            </w:pPr>
            <w:r w:rsidRPr="00504B09">
              <w:rPr>
                <w:rFonts w:cs="Arial"/>
                <w:noProof w:val="0"/>
                <w:sz w:val="18"/>
                <w:szCs w:val="18"/>
              </w:rPr>
              <w:t>Descrição</w:t>
            </w:r>
          </w:p>
        </w:tc>
        <w:tc>
          <w:tcPr>
            <w:tcW w:w="2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29DB7A8" w14:textId="77777777" w:rsidR="00324837" w:rsidRPr="00C76D07" w:rsidRDefault="00324837" w:rsidP="00CC6C33">
            <w:pPr>
              <w:pStyle w:val="ISO9000TtuloCampo"/>
              <w:spacing w:line="276" w:lineRule="auto"/>
              <w:ind w:left="146"/>
              <w:jc w:val="center"/>
              <w:rPr>
                <w:rFonts w:cs="Arial"/>
                <w:caps/>
                <w:color w:val="000000"/>
                <w:sz w:val="18"/>
                <w:szCs w:val="18"/>
              </w:rPr>
            </w:pPr>
            <w:r>
              <w:rPr>
                <w:rFonts w:cs="Arial"/>
                <w:noProof w:val="0"/>
                <w:sz w:val="18"/>
                <w:szCs w:val="18"/>
              </w:rPr>
              <w:t>Retorno</w:t>
            </w:r>
          </w:p>
        </w:tc>
      </w:tr>
      <w:tr w:rsidR="00324837" w:rsidRPr="00C76D07" w14:paraId="229E50FB" w14:textId="77777777" w:rsidTr="00CC6C33"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A554EC1" w14:textId="77777777" w:rsidR="00324837" w:rsidRPr="00C76D07" w:rsidRDefault="00324837" w:rsidP="00CC6C33">
            <w:pPr>
              <w:jc w:val="center"/>
              <w:rPr>
                <w:rStyle w:val="propname"/>
                <w:rFonts w:ascii="Arial" w:hAnsi="Arial" w:cs="Arial"/>
                <w:sz w:val="18"/>
                <w:szCs w:val="18"/>
              </w:rPr>
            </w:pPr>
            <w:r w:rsidRPr="00C76D07">
              <w:rPr>
                <w:rStyle w:val="propname"/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4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5BAF06B" w14:textId="77777777" w:rsidR="00324837" w:rsidRPr="00C76D07" w:rsidRDefault="00324837" w:rsidP="00CC6C33">
            <w:pPr>
              <w:rPr>
                <w:rStyle w:val="propname"/>
                <w:rFonts w:ascii="Arial" w:hAnsi="Arial" w:cs="Arial"/>
                <w:sz w:val="18"/>
                <w:szCs w:val="18"/>
              </w:rPr>
            </w:pPr>
            <w:r w:rsidRPr="00C76D07">
              <w:rPr>
                <w:rStyle w:val="propname"/>
                <w:rFonts w:ascii="Arial" w:hAnsi="Arial" w:cs="Arial"/>
                <w:sz w:val="18"/>
                <w:szCs w:val="18"/>
              </w:rPr>
              <w:t>Sucesso</w:t>
            </w:r>
          </w:p>
        </w:tc>
        <w:tc>
          <w:tcPr>
            <w:tcW w:w="2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FA61C72" w14:textId="3512077A" w:rsidR="00324837" w:rsidRPr="00C76D07" w:rsidRDefault="004A01FB" w:rsidP="00CC6C33">
            <w:pPr>
              <w:rPr>
                <w:rStyle w:val="propname"/>
                <w:rFonts w:ascii="Arial" w:hAnsi="Arial" w:cs="Arial"/>
                <w:sz w:val="18"/>
                <w:szCs w:val="18"/>
              </w:rPr>
            </w:pPr>
            <w:r>
              <w:rPr>
                <w:rStyle w:val="propname"/>
                <w:rFonts w:ascii="Arial" w:hAnsi="Arial" w:cs="Arial"/>
                <w:sz w:val="18"/>
                <w:szCs w:val="18"/>
              </w:rPr>
              <w:t>Se</w:t>
            </w:r>
            <w:r w:rsidR="00324837" w:rsidRPr="00C76D07">
              <w:rPr>
                <w:rStyle w:val="propname"/>
                <w:rFonts w:ascii="Arial" w:hAnsi="Arial" w:cs="Arial"/>
                <w:sz w:val="18"/>
                <w:szCs w:val="18"/>
              </w:rPr>
              <w:t>m retorno</w:t>
            </w:r>
          </w:p>
        </w:tc>
      </w:tr>
      <w:tr w:rsidR="00324837" w:rsidRPr="00C76D07" w14:paraId="317AE956" w14:textId="77777777" w:rsidTr="00CC6C33"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E95618F" w14:textId="77777777" w:rsidR="00324837" w:rsidRPr="00C76D07" w:rsidRDefault="00324837" w:rsidP="00CC6C33">
            <w:pPr>
              <w:jc w:val="center"/>
              <w:rPr>
                <w:rStyle w:val="propname"/>
                <w:rFonts w:ascii="Arial" w:hAnsi="Arial" w:cs="Arial"/>
                <w:sz w:val="18"/>
                <w:szCs w:val="18"/>
              </w:rPr>
            </w:pPr>
            <w:r w:rsidRPr="00C76D07">
              <w:rPr>
                <w:rStyle w:val="propname"/>
                <w:rFonts w:ascii="Arial" w:hAnsi="Arial" w:cs="Arial"/>
                <w:sz w:val="18"/>
                <w:szCs w:val="18"/>
              </w:rPr>
              <w:t>400</w:t>
            </w:r>
          </w:p>
        </w:tc>
        <w:tc>
          <w:tcPr>
            <w:tcW w:w="4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33CC8384" w14:textId="77777777" w:rsidR="00324837" w:rsidRPr="00C76D07" w:rsidRDefault="00324837" w:rsidP="00CC6C33">
            <w:pPr>
              <w:rPr>
                <w:rStyle w:val="propname"/>
                <w:rFonts w:ascii="Arial" w:hAnsi="Arial" w:cs="Arial"/>
                <w:sz w:val="18"/>
                <w:szCs w:val="18"/>
              </w:rPr>
            </w:pPr>
            <w:r w:rsidRPr="00C76D07">
              <w:rPr>
                <w:rStyle w:val="propname"/>
                <w:rFonts w:ascii="Arial" w:hAnsi="Arial" w:cs="Arial"/>
                <w:sz w:val="18"/>
                <w:szCs w:val="18"/>
              </w:rPr>
              <w:t>Erro de Negócio</w:t>
            </w:r>
          </w:p>
        </w:tc>
        <w:tc>
          <w:tcPr>
            <w:tcW w:w="2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47DE2D41" w14:textId="77777777" w:rsidR="00324837" w:rsidRPr="00C76D07" w:rsidRDefault="00324837" w:rsidP="00CC6C33">
            <w:pPr>
              <w:rPr>
                <w:rStyle w:val="propname"/>
                <w:rFonts w:ascii="Arial" w:hAnsi="Arial" w:cs="Arial"/>
                <w:sz w:val="18"/>
                <w:szCs w:val="18"/>
              </w:rPr>
            </w:pPr>
            <w:r w:rsidRPr="00C76D07">
              <w:rPr>
                <w:rStyle w:val="propname"/>
                <w:rFonts w:ascii="Arial" w:hAnsi="Arial" w:cs="Arial"/>
                <w:sz w:val="18"/>
                <w:szCs w:val="18"/>
              </w:rPr>
              <w:t>Coleção de erros</w:t>
            </w:r>
          </w:p>
        </w:tc>
      </w:tr>
      <w:tr w:rsidR="00324837" w:rsidRPr="00C76D07" w14:paraId="2F415D59" w14:textId="77777777" w:rsidTr="00CC6C33"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3565019" w14:textId="77777777" w:rsidR="00324837" w:rsidRPr="00C76D07" w:rsidRDefault="00324837" w:rsidP="00CC6C33">
            <w:pPr>
              <w:jc w:val="center"/>
              <w:rPr>
                <w:rStyle w:val="propname"/>
                <w:rFonts w:ascii="Arial" w:hAnsi="Arial" w:cs="Arial"/>
                <w:sz w:val="18"/>
                <w:szCs w:val="18"/>
              </w:rPr>
            </w:pPr>
            <w:r w:rsidRPr="00C76D07">
              <w:rPr>
                <w:rStyle w:val="propname"/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4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314BB057" w14:textId="77777777" w:rsidR="00324837" w:rsidRPr="00C76D07" w:rsidRDefault="00324837" w:rsidP="00CC6C33">
            <w:pPr>
              <w:rPr>
                <w:rStyle w:val="propname"/>
                <w:rFonts w:ascii="Arial" w:hAnsi="Arial" w:cs="Arial"/>
                <w:sz w:val="18"/>
                <w:szCs w:val="18"/>
              </w:rPr>
            </w:pPr>
            <w:r w:rsidRPr="00C76D07">
              <w:rPr>
                <w:rStyle w:val="propname"/>
                <w:rFonts w:ascii="Arial" w:hAnsi="Arial" w:cs="Arial"/>
                <w:sz w:val="18"/>
                <w:szCs w:val="18"/>
              </w:rPr>
              <w:t>Erro de Sistema</w:t>
            </w:r>
          </w:p>
        </w:tc>
        <w:tc>
          <w:tcPr>
            <w:tcW w:w="2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3FB8CA9A" w14:textId="77777777" w:rsidR="00324837" w:rsidRPr="00C76D07" w:rsidRDefault="00324837" w:rsidP="00CC6C33">
            <w:pPr>
              <w:rPr>
                <w:rStyle w:val="propname"/>
                <w:rFonts w:ascii="Arial" w:hAnsi="Arial" w:cs="Arial"/>
                <w:sz w:val="18"/>
                <w:szCs w:val="18"/>
              </w:rPr>
            </w:pPr>
            <w:r w:rsidRPr="00C76D07">
              <w:rPr>
                <w:rStyle w:val="propname"/>
                <w:rFonts w:ascii="Arial" w:hAnsi="Arial" w:cs="Arial"/>
                <w:sz w:val="18"/>
                <w:szCs w:val="18"/>
              </w:rPr>
              <w:t>Sem retorno</w:t>
            </w:r>
          </w:p>
        </w:tc>
      </w:tr>
    </w:tbl>
    <w:p w14:paraId="79A6EC48" w14:textId="77777777" w:rsidR="00324837" w:rsidRDefault="00324837" w:rsidP="00324837">
      <w:pPr>
        <w:pStyle w:val="ISO9000Nvel3"/>
        <w:spacing w:before="240" w:after="120"/>
      </w:pPr>
      <w:r>
        <w:t>Retorno Requisição (Código 200)</w:t>
      </w:r>
    </w:p>
    <w:tbl>
      <w:tblPr>
        <w:tblW w:w="9213" w:type="dxa"/>
        <w:tblInd w:w="4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6"/>
        <w:gridCol w:w="3402"/>
        <w:gridCol w:w="1842"/>
        <w:gridCol w:w="993"/>
        <w:gridCol w:w="1350"/>
      </w:tblGrid>
      <w:tr w:rsidR="00324837" w:rsidRPr="00C72473" w14:paraId="05B89F3E" w14:textId="77777777" w:rsidTr="00CC6C33">
        <w:trPr>
          <w:cantSplit/>
          <w:trHeight w:val="320"/>
          <w:tblHeader/>
        </w:trPr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3C374E7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 w:rsidRPr="00504B09">
              <w:rPr>
                <w:rFonts w:cs="Arial"/>
                <w:noProof w:val="0"/>
                <w:sz w:val="18"/>
                <w:szCs w:val="18"/>
              </w:rPr>
              <w:t xml:space="preserve">Nome 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4C688760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 w:rsidRPr="00504B09">
              <w:rPr>
                <w:rFonts w:cs="Arial"/>
                <w:noProof w:val="0"/>
                <w:sz w:val="18"/>
                <w:szCs w:val="18"/>
              </w:rPr>
              <w:t>Descrição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611E5653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 w:rsidRPr="00504B09">
              <w:rPr>
                <w:rFonts w:cs="Arial"/>
                <w:noProof w:val="0"/>
                <w:sz w:val="18"/>
                <w:szCs w:val="18"/>
              </w:rPr>
              <w:t>Tipo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E28FEF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 w:rsidRPr="00504B09">
              <w:rPr>
                <w:rFonts w:cs="Arial"/>
                <w:noProof w:val="0"/>
                <w:sz w:val="18"/>
                <w:szCs w:val="18"/>
              </w:rPr>
              <w:t>Validades</w:t>
            </w:r>
          </w:p>
        </w:tc>
      </w:tr>
      <w:tr w:rsidR="00324837" w:rsidRPr="00C72473" w14:paraId="34FA5117" w14:textId="77777777" w:rsidTr="00CC6C33">
        <w:trPr>
          <w:cantSplit/>
          <w:trHeight w:val="320"/>
          <w:tblHeader/>
        </w:trPr>
        <w:tc>
          <w:tcPr>
            <w:tcW w:w="1626" w:type="dxa"/>
            <w:vMerge/>
            <w:tcBorders>
              <w:left w:val="single" w:sz="4" w:space="0" w:color="auto"/>
            </w:tcBorders>
            <w:vAlign w:val="center"/>
          </w:tcPr>
          <w:p w14:paraId="16C1B1B7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</w:p>
        </w:tc>
        <w:tc>
          <w:tcPr>
            <w:tcW w:w="3402" w:type="dxa"/>
            <w:vMerge/>
            <w:vAlign w:val="center"/>
          </w:tcPr>
          <w:p w14:paraId="1FCB890E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</w:p>
        </w:tc>
        <w:tc>
          <w:tcPr>
            <w:tcW w:w="1842" w:type="dxa"/>
            <w:vMerge/>
            <w:vAlign w:val="center"/>
          </w:tcPr>
          <w:p w14:paraId="5E55B42D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18EE173D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 w:rsidRPr="00504B09">
              <w:rPr>
                <w:rFonts w:cs="Arial"/>
                <w:noProof w:val="0"/>
                <w:sz w:val="18"/>
                <w:szCs w:val="18"/>
              </w:rPr>
              <w:t>Valor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14:paraId="00FE406D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>
              <w:rPr>
                <w:rFonts w:cs="Arial"/>
                <w:noProof w:val="0"/>
                <w:sz w:val="18"/>
                <w:szCs w:val="18"/>
              </w:rPr>
              <w:t>Obrigatório</w:t>
            </w:r>
          </w:p>
        </w:tc>
      </w:tr>
      <w:tr w:rsidR="00324837" w:rsidRPr="0072260C" w14:paraId="78127B22" w14:textId="77777777" w:rsidTr="00CC6C33">
        <w:trPr>
          <w:cantSplit/>
          <w:trHeight w:val="277"/>
        </w:trPr>
        <w:tc>
          <w:tcPr>
            <w:tcW w:w="1626" w:type="dxa"/>
            <w:tcBorders>
              <w:left w:val="single" w:sz="4" w:space="0" w:color="auto"/>
            </w:tcBorders>
          </w:tcPr>
          <w:p w14:paraId="0205C1BE" w14:textId="1361ADC7" w:rsidR="00324837" w:rsidRPr="0072260C" w:rsidRDefault="002D5E35" w:rsidP="00CC6C33">
            <w:pPr>
              <w:pStyle w:val="ISO9000Instrues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GUID</w:t>
            </w:r>
          </w:p>
        </w:tc>
        <w:tc>
          <w:tcPr>
            <w:tcW w:w="3402" w:type="dxa"/>
          </w:tcPr>
          <w:p w14:paraId="31E64198" w14:textId="4210DF8B" w:rsidR="00324837" w:rsidRPr="0072260C" w:rsidRDefault="002D5E35" w:rsidP="00CC6C33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Identificador Único da Operação</w:t>
            </w:r>
          </w:p>
        </w:tc>
        <w:tc>
          <w:tcPr>
            <w:tcW w:w="1842" w:type="dxa"/>
            <w:vAlign w:val="center"/>
          </w:tcPr>
          <w:p w14:paraId="696F42D1" w14:textId="48451FB1" w:rsidR="00324837" w:rsidRPr="0072260C" w:rsidRDefault="002D5E35" w:rsidP="00CC6C33">
            <w:pPr>
              <w:pStyle w:val="ISO9000Instrues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ALFANUMERICO</w:t>
            </w:r>
          </w:p>
        </w:tc>
        <w:tc>
          <w:tcPr>
            <w:tcW w:w="993" w:type="dxa"/>
          </w:tcPr>
          <w:p w14:paraId="6C6335E9" w14:textId="77777777" w:rsidR="00324837" w:rsidRPr="0072260C" w:rsidRDefault="00324837" w:rsidP="00CC6C33">
            <w:pPr>
              <w:jc w:val="center"/>
              <w:rPr>
                <w:i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14:paraId="3518160B" w14:textId="1EDDAA09" w:rsidR="00324837" w:rsidRPr="0072260C" w:rsidRDefault="002D5E35" w:rsidP="00CC6C3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</w:tr>
    </w:tbl>
    <w:p w14:paraId="780AD111" w14:textId="77777777" w:rsidR="00324837" w:rsidRDefault="00324837" w:rsidP="00324837">
      <w:pPr>
        <w:pStyle w:val="ISO9000Nvel3"/>
        <w:spacing w:before="240" w:after="120"/>
      </w:pPr>
      <w:r>
        <w:t>Retorno Requisição (Código 400)</w:t>
      </w:r>
    </w:p>
    <w:tbl>
      <w:tblPr>
        <w:tblW w:w="9213" w:type="dxa"/>
        <w:tblInd w:w="4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051"/>
        <w:gridCol w:w="1843"/>
        <w:gridCol w:w="1843"/>
        <w:gridCol w:w="1350"/>
      </w:tblGrid>
      <w:tr w:rsidR="00324837" w:rsidRPr="00C72473" w14:paraId="15B02B87" w14:textId="77777777" w:rsidTr="00CC6C33">
        <w:trPr>
          <w:cantSplit/>
          <w:trHeight w:val="320"/>
          <w:tblHeader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20373FC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 w:rsidRPr="00504B09">
              <w:rPr>
                <w:rFonts w:cs="Arial"/>
                <w:noProof w:val="0"/>
                <w:sz w:val="18"/>
                <w:szCs w:val="18"/>
              </w:rPr>
              <w:lastRenderedPageBreak/>
              <w:t xml:space="preserve">Nome 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6985594B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 w:rsidRPr="00504B09">
              <w:rPr>
                <w:rFonts w:cs="Arial"/>
                <w:noProof w:val="0"/>
                <w:sz w:val="18"/>
                <w:szCs w:val="18"/>
              </w:rPr>
              <w:t>Descrição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BBF8EC7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 w:rsidRPr="00504B09">
              <w:rPr>
                <w:rFonts w:cs="Arial"/>
                <w:noProof w:val="0"/>
                <w:sz w:val="18"/>
                <w:szCs w:val="18"/>
              </w:rPr>
              <w:t>Tipo</w:t>
            </w:r>
          </w:p>
        </w:tc>
        <w:tc>
          <w:tcPr>
            <w:tcW w:w="319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D53DC9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 w:rsidRPr="00504B09">
              <w:rPr>
                <w:rFonts w:cs="Arial"/>
                <w:noProof w:val="0"/>
                <w:sz w:val="18"/>
                <w:szCs w:val="18"/>
              </w:rPr>
              <w:t>Validades</w:t>
            </w:r>
          </w:p>
        </w:tc>
      </w:tr>
      <w:tr w:rsidR="00324837" w:rsidRPr="00C72473" w14:paraId="5249EAA7" w14:textId="77777777" w:rsidTr="00CC6C33">
        <w:trPr>
          <w:cantSplit/>
          <w:trHeight w:val="320"/>
          <w:tblHeader/>
        </w:trPr>
        <w:tc>
          <w:tcPr>
            <w:tcW w:w="2126" w:type="dxa"/>
            <w:vMerge/>
            <w:tcBorders>
              <w:left w:val="single" w:sz="4" w:space="0" w:color="auto"/>
            </w:tcBorders>
            <w:vAlign w:val="center"/>
          </w:tcPr>
          <w:p w14:paraId="228295EA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</w:p>
        </w:tc>
        <w:tc>
          <w:tcPr>
            <w:tcW w:w="2051" w:type="dxa"/>
            <w:vMerge/>
            <w:vAlign w:val="center"/>
          </w:tcPr>
          <w:p w14:paraId="06BDEA82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</w:p>
        </w:tc>
        <w:tc>
          <w:tcPr>
            <w:tcW w:w="1843" w:type="dxa"/>
            <w:vMerge/>
            <w:vAlign w:val="center"/>
          </w:tcPr>
          <w:p w14:paraId="3EDA2F0E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34BFDE8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 w:rsidRPr="00504B09">
              <w:rPr>
                <w:rFonts w:cs="Arial"/>
                <w:noProof w:val="0"/>
                <w:sz w:val="18"/>
                <w:szCs w:val="18"/>
              </w:rPr>
              <w:t>Valor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14:paraId="2558949C" w14:textId="77777777" w:rsidR="00324837" w:rsidRPr="00504B09" w:rsidRDefault="00324837" w:rsidP="00CC6C33">
            <w:pPr>
              <w:pStyle w:val="ISO9000TtuloCampo"/>
              <w:jc w:val="center"/>
              <w:rPr>
                <w:rFonts w:cs="Arial"/>
                <w:noProof w:val="0"/>
                <w:sz w:val="18"/>
                <w:szCs w:val="18"/>
              </w:rPr>
            </w:pPr>
            <w:r>
              <w:rPr>
                <w:rFonts w:cs="Arial"/>
                <w:noProof w:val="0"/>
                <w:sz w:val="18"/>
                <w:szCs w:val="18"/>
              </w:rPr>
              <w:t>Obrigatório</w:t>
            </w:r>
          </w:p>
        </w:tc>
      </w:tr>
      <w:tr w:rsidR="00324837" w:rsidRPr="0072260C" w14:paraId="78D27A87" w14:textId="77777777" w:rsidTr="00CC6C33">
        <w:trPr>
          <w:cantSplit/>
          <w:trHeight w:val="277"/>
        </w:trPr>
        <w:tc>
          <w:tcPr>
            <w:tcW w:w="2126" w:type="dxa"/>
            <w:tcBorders>
              <w:left w:val="single" w:sz="4" w:space="0" w:color="auto"/>
            </w:tcBorders>
          </w:tcPr>
          <w:p w14:paraId="78BBFB88" w14:textId="77777777" w:rsidR="00324837" w:rsidRPr="0072260C" w:rsidRDefault="00324837" w:rsidP="00CC6C33">
            <w:pPr>
              <w:pStyle w:val="ISO9000Instrues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tipoErro</w:t>
            </w:r>
          </w:p>
        </w:tc>
        <w:tc>
          <w:tcPr>
            <w:tcW w:w="2051" w:type="dxa"/>
          </w:tcPr>
          <w:p w14:paraId="5EAD7BB4" w14:textId="77777777" w:rsidR="00324837" w:rsidRPr="0072260C" w:rsidRDefault="00324837" w:rsidP="00CC6C33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Tipo de Erro</w:t>
            </w:r>
          </w:p>
        </w:tc>
        <w:tc>
          <w:tcPr>
            <w:tcW w:w="1843" w:type="dxa"/>
            <w:vAlign w:val="center"/>
          </w:tcPr>
          <w:p w14:paraId="406F866D" w14:textId="77777777" w:rsidR="00324837" w:rsidRPr="0072260C" w:rsidRDefault="00324837" w:rsidP="00CC6C33">
            <w:pPr>
              <w:pStyle w:val="ISO9000Instrues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2260C">
              <w:rPr>
                <w:rFonts w:ascii="Arial" w:hAnsi="Arial" w:cs="Arial"/>
                <w:color w:val="auto"/>
                <w:sz w:val="18"/>
                <w:szCs w:val="18"/>
              </w:rPr>
              <w:t>NUMERICO</w:t>
            </w:r>
          </w:p>
        </w:tc>
        <w:tc>
          <w:tcPr>
            <w:tcW w:w="1843" w:type="dxa"/>
          </w:tcPr>
          <w:p w14:paraId="1184DBDE" w14:textId="77777777" w:rsidR="00324837" w:rsidRDefault="00324837" w:rsidP="00CC6C33">
            <w:pPr>
              <w:jc w:val="center"/>
              <w:rPr>
                <w:i/>
              </w:rPr>
            </w:pPr>
            <w:r>
              <w:rPr>
                <w:i/>
              </w:rPr>
              <w:t>1 – Erro de Negócio</w:t>
            </w:r>
          </w:p>
          <w:p w14:paraId="30F38614" w14:textId="77777777" w:rsidR="00324837" w:rsidRPr="0072260C" w:rsidRDefault="00324837" w:rsidP="00CC6C33">
            <w:pPr>
              <w:jc w:val="center"/>
              <w:rPr>
                <w:i/>
              </w:rPr>
            </w:pPr>
            <w:r>
              <w:rPr>
                <w:i/>
              </w:rPr>
              <w:t>2 – Erro de Sistema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14:paraId="096B6A1C" w14:textId="77777777" w:rsidR="00324837" w:rsidRPr="0072260C" w:rsidRDefault="00324837" w:rsidP="00CC6C3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72260C"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</w:tr>
      <w:tr w:rsidR="00324837" w:rsidRPr="0072260C" w14:paraId="4382DD1E" w14:textId="77777777" w:rsidTr="00CC6C33">
        <w:trPr>
          <w:cantSplit/>
          <w:trHeight w:val="277"/>
        </w:trPr>
        <w:tc>
          <w:tcPr>
            <w:tcW w:w="2126" w:type="dxa"/>
            <w:tcBorders>
              <w:left w:val="single" w:sz="4" w:space="0" w:color="auto"/>
            </w:tcBorders>
          </w:tcPr>
          <w:p w14:paraId="3DB37C63" w14:textId="77777777" w:rsidR="00324837" w:rsidRPr="0072260C" w:rsidRDefault="00324837" w:rsidP="00CC6C33">
            <w:pPr>
              <w:pStyle w:val="ISO9000Instrues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codErro</w:t>
            </w:r>
          </w:p>
        </w:tc>
        <w:tc>
          <w:tcPr>
            <w:tcW w:w="2051" w:type="dxa"/>
          </w:tcPr>
          <w:p w14:paraId="29B7B8CF" w14:textId="77777777" w:rsidR="00324837" w:rsidRPr="0072260C" w:rsidRDefault="00324837" w:rsidP="00CC6C33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Código de Erro</w:t>
            </w:r>
          </w:p>
        </w:tc>
        <w:tc>
          <w:tcPr>
            <w:tcW w:w="1843" w:type="dxa"/>
            <w:vAlign w:val="center"/>
          </w:tcPr>
          <w:p w14:paraId="0839A4AF" w14:textId="77777777" w:rsidR="00324837" w:rsidRPr="0072260C" w:rsidRDefault="00324837" w:rsidP="00CC6C33">
            <w:pPr>
              <w:pStyle w:val="ISO9000Instrues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NUMERICO</w:t>
            </w:r>
          </w:p>
        </w:tc>
        <w:tc>
          <w:tcPr>
            <w:tcW w:w="1843" w:type="dxa"/>
          </w:tcPr>
          <w:p w14:paraId="266F8BFE" w14:textId="77777777" w:rsidR="00324837" w:rsidRPr="0072260C" w:rsidRDefault="00324837" w:rsidP="00CC6C33">
            <w:pPr>
              <w:jc w:val="center"/>
              <w:rPr>
                <w:i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14:paraId="205A4E84" w14:textId="77777777" w:rsidR="00324837" w:rsidRPr="0072260C" w:rsidRDefault="00324837" w:rsidP="00CC6C3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</w:tr>
      <w:tr w:rsidR="00324837" w:rsidRPr="0072260C" w14:paraId="048DF416" w14:textId="77777777" w:rsidTr="00CC6C33">
        <w:trPr>
          <w:cantSplit/>
          <w:trHeight w:val="277"/>
        </w:trPr>
        <w:tc>
          <w:tcPr>
            <w:tcW w:w="2126" w:type="dxa"/>
            <w:tcBorders>
              <w:left w:val="single" w:sz="4" w:space="0" w:color="auto"/>
            </w:tcBorders>
          </w:tcPr>
          <w:p w14:paraId="0E69A676" w14:textId="77777777" w:rsidR="00324837" w:rsidRDefault="00324837" w:rsidP="00CC6C33">
            <w:pPr>
              <w:pStyle w:val="ISO9000Instrues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msgErro</w:t>
            </w:r>
          </w:p>
        </w:tc>
        <w:tc>
          <w:tcPr>
            <w:tcW w:w="2051" w:type="dxa"/>
          </w:tcPr>
          <w:p w14:paraId="0623B930" w14:textId="77777777" w:rsidR="00324837" w:rsidRDefault="00324837" w:rsidP="00CC6C33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Mensagem de Erro</w:t>
            </w:r>
          </w:p>
        </w:tc>
        <w:tc>
          <w:tcPr>
            <w:tcW w:w="1843" w:type="dxa"/>
            <w:vAlign w:val="center"/>
          </w:tcPr>
          <w:p w14:paraId="23842262" w14:textId="77777777" w:rsidR="00324837" w:rsidRDefault="00324837" w:rsidP="00CC6C33">
            <w:pPr>
              <w:pStyle w:val="ISO9000Instrues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ALFANUMERICO</w:t>
            </w:r>
          </w:p>
        </w:tc>
        <w:tc>
          <w:tcPr>
            <w:tcW w:w="1843" w:type="dxa"/>
          </w:tcPr>
          <w:p w14:paraId="1F27C911" w14:textId="77777777" w:rsidR="00324837" w:rsidRPr="0072260C" w:rsidRDefault="00324837" w:rsidP="00CC6C33">
            <w:pPr>
              <w:jc w:val="center"/>
              <w:rPr>
                <w:i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14:paraId="5459653F" w14:textId="77777777" w:rsidR="00324837" w:rsidRDefault="00324837" w:rsidP="00CC6C3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</w:tr>
    </w:tbl>
    <w:p w14:paraId="54D9AD6F" w14:textId="77777777" w:rsidR="00324837" w:rsidRDefault="00324837" w:rsidP="00324837">
      <w:pPr>
        <w:pStyle w:val="ISO9000Nvel2"/>
      </w:pPr>
      <w:r>
        <w:t>Exemplos de Requisição</w:t>
      </w:r>
    </w:p>
    <w:p w14:paraId="3DDF5311" w14:textId="77777777" w:rsidR="00324837" w:rsidRDefault="00324837" w:rsidP="00324837">
      <w:pPr>
        <w:pStyle w:val="ISO9000Nvel3"/>
      </w:pPr>
      <w:r>
        <w:t>Entrada</w:t>
      </w:r>
    </w:p>
    <w:p w14:paraId="3B82818D" w14:textId="77777777" w:rsidR="00324837" w:rsidRDefault="00324837" w:rsidP="00324837">
      <w:pPr>
        <w:pStyle w:val="ISO9000Nvel3"/>
        <w:numPr>
          <w:ilvl w:val="0"/>
          <w:numId w:val="0"/>
        </w:numPr>
        <w:ind w:left="1440"/>
      </w:pPr>
      <w:r w:rsidRPr="00612949">
        <w:rPr>
          <w:rFonts w:cs="Arial"/>
          <w:iCs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6C61752B" wp14:editId="4EAF6624">
                <wp:extent cx="4387756" cy="1485900"/>
                <wp:effectExtent l="0" t="0" r="0" b="0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756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B563D" w14:textId="77777777" w:rsidR="00FA6E0B" w:rsidRPr="00FA6E0B" w:rsidRDefault="00FA6E0B" w:rsidP="00FA6E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669826DE" w14:textId="77777777" w:rsidR="00FA6E0B" w:rsidRPr="00FA6E0B" w:rsidRDefault="00FA6E0B" w:rsidP="00FA6E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"Operador": "00000042",</w:t>
                            </w:r>
                          </w:p>
                          <w:p w14:paraId="76180224" w14:textId="77777777" w:rsidR="00FA6E0B" w:rsidRPr="00FA6E0B" w:rsidRDefault="00FA6E0B" w:rsidP="00FA6E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"</w:t>
                            </w:r>
                            <w:proofErr w:type="spellStart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dataContabil</w:t>
                            </w:r>
                            <w:proofErr w:type="spellEnd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": "2020-08-26",</w:t>
                            </w:r>
                          </w:p>
                          <w:p w14:paraId="121703B6" w14:textId="77777777" w:rsidR="00FA6E0B" w:rsidRPr="00FA6E0B" w:rsidRDefault="00FA6E0B" w:rsidP="00FA6E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"</w:t>
                            </w:r>
                            <w:proofErr w:type="spellStart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CodigoOrgao</w:t>
                            </w:r>
                            <w:proofErr w:type="spellEnd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": 1234,</w:t>
                            </w:r>
                          </w:p>
                          <w:p w14:paraId="17F60E7F" w14:textId="77777777" w:rsidR="00FA6E0B" w:rsidRPr="00FA6E0B" w:rsidRDefault="00FA6E0B" w:rsidP="00FA6E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"</w:t>
                            </w:r>
                            <w:proofErr w:type="spellStart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AgenciaContaOgao</w:t>
                            </w:r>
                            <w:proofErr w:type="spellEnd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": 15,</w:t>
                            </w:r>
                          </w:p>
                          <w:p w14:paraId="5596EC83" w14:textId="77777777" w:rsidR="00FA6E0B" w:rsidRPr="00FA6E0B" w:rsidRDefault="00FA6E0B" w:rsidP="00FA6E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"</w:t>
                            </w:r>
                            <w:proofErr w:type="spellStart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ContaOrgao</w:t>
                            </w:r>
                            <w:proofErr w:type="spellEnd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": 1234567,</w:t>
                            </w:r>
                          </w:p>
                          <w:p w14:paraId="19FC3748" w14:textId="77777777" w:rsidR="00FA6E0B" w:rsidRPr="00FA6E0B" w:rsidRDefault="00FA6E0B" w:rsidP="00FA6E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"</w:t>
                            </w:r>
                            <w:proofErr w:type="spellStart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ValorOrgao</w:t>
                            </w:r>
                            <w:proofErr w:type="spellEnd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": 1000,</w:t>
                            </w:r>
                          </w:p>
                          <w:p w14:paraId="7BE188E3" w14:textId="77777777" w:rsidR="00FA6E0B" w:rsidRPr="00FA6E0B" w:rsidRDefault="00FA6E0B" w:rsidP="00FA6E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"</w:t>
                            </w:r>
                            <w:proofErr w:type="spellStart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AgenciaContaSysdata</w:t>
                            </w:r>
                            <w:proofErr w:type="spellEnd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": 11,</w:t>
                            </w:r>
                          </w:p>
                          <w:p w14:paraId="164D7476" w14:textId="77777777" w:rsidR="00FA6E0B" w:rsidRPr="00FA6E0B" w:rsidRDefault="00FA6E0B" w:rsidP="00FA6E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"</w:t>
                            </w:r>
                            <w:proofErr w:type="spellStart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ContaSysdata</w:t>
                            </w:r>
                            <w:proofErr w:type="spellEnd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": 2233445,</w:t>
                            </w:r>
                          </w:p>
                          <w:p w14:paraId="3479A06B" w14:textId="77777777" w:rsidR="00FA6E0B" w:rsidRPr="00FA6E0B" w:rsidRDefault="00FA6E0B" w:rsidP="00FA6E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"</w:t>
                            </w:r>
                            <w:proofErr w:type="spellStart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ValorSysdata</w:t>
                            </w:r>
                            <w:proofErr w:type="spellEnd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": 900,</w:t>
                            </w:r>
                          </w:p>
                          <w:p w14:paraId="390C02A3" w14:textId="77777777" w:rsidR="00FA6E0B" w:rsidRPr="00FA6E0B" w:rsidRDefault="00FA6E0B" w:rsidP="00FA6E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"</w:t>
                            </w:r>
                            <w:proofErr w:type="spellStart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ValorComissao</w:t>
                            </w:r>
                            <w:proofErr w:type="spellEnd"/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": 100</w:t>
                            </w:r>
                          </w:p>
                          <w:p w14:paraId="163D28F4" w14:textId="77777777" w:rsidR="00FA6E0B" w:rsidRDefault="00FA6E0B" w:rsidP="00FA6E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FA6E0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7BAF6C05" w14:textId="161B168A" w:rsidR="00CC6C33" w:rsidRPr="002D0084" w:rsidRDefault="00CC6C33" w:rsidP="00324837">
                            <w:pPr>
                              <w:spacing w:line="285" w:lineRule="atLeas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61752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345.5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" filled="f" stroked="f">
                <v:textbox>
                  <w:txbxContent>
                    <w:p w14:paraId="312B563D" w14:textId="77777777" w:rsidR="00FA6E0B" w:rsidRPr="00FA6E0B" w:rsidRDefault="00FA6E0B" w:rsidP="00FA6E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{</w:t>
                      </w:r>
                    </w:p>
                    <w:p w14:paraId="669826DE" w14:textId="77777777" w:rsidR="00FA6E0B" w:rsidRPr="00FA6E0B" w:rsidRDefault="00FA6E0B" w:rsidP="00FA6E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"Operador": "00000042",</w:t>
                      </w:r>
                    </w:p>
                    <w:p w14:paraId="76180224" w14:textId="77777777" w:rsidR="00FA6E0B" w:rsidRPr="00FA6E0B" w:rsidRDefault="00FA6E0B" w:rsidP="00FA6E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"</w:t>
                      </w:r>
                      <w:proofErr w:type="spellStart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dataContabil</w:t>
                      </w:r>
                      <w:proofErr w:type="spellEnd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": "2020-08-26",</w:t>
                      </w:r>
                    </w:p>
                    <w:p w14:paraId="121703B6" w14:textId="77777777" w:rsidR="00FA6E0B" w:rsidRPr="00FA6E0B" w:rsidRDefault="00FA6E0B" w:rsidP="00FA6E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"</w:t>
                      </w:r>
                      <w:proofErr w:type="spellStart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CodigoOrgao</w:t>
                      </w:r>
                      <w:proofErr w:type="spellEnd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": 1234,</w:t>
                      </w:r>
                    </w:p>
                    <w:p w14:paraId="17F60E7F" w14:textId="77777777" w:rsidR="00FA6E0B" w:rsidRPr="00FA6E0B" w:rsidRDefault="00FA6E0B" w:rsidP="00FA6E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"</w:t>
                      </w:r>
                      <w:proofErr w:type="spellStart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AgenciaContaOgao</w:t>
                      </w:r>
                      <w:proofErr w:type="spellEnd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": 15,</w:t>
                      </w:r>
                    </w:p>
                    <w:p w14:paraId="5596EC83" w14:textId="77777777" w:rsidR="00FA6E0B" w:rsidRPr="00FA6E0B" w:rsidRDefault="00FA6E0B" w:rsidP="00FA6E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"</w:t>
                      </w:r>
                      <w:proofErr w:type="spellStart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ContaOrgao</w:t>
                      </w:r>
                      <w:proofErr w:type="spellEnd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": 1234567,</w:t>
                      </w:r>
                    </w:p>
                    <w:p w14:paraId="19FC3748" w14:textId="77777777" w:rsidR="00FA6E0B" w:rsidRPr="00FA6E0B" w:rsidRDefault="00FA6E0B" w:rsidP="00FA6E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"</w:t>
                      </w:r>
                      <w:proofErr w:type="spellStart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ValorOrgao</w:t>
                      </w:r>
                      <w:proofErr w:type="spellEnd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": 1000,</w:t>
                      </w:r>
                    </w:p>
                    <w:p w14:paraId="7BE188E3" w14:textId="77777777" w:rsidR="00FA6E0B" w:rsidRPr="00FA6E0B" w:rsidRDefault="00FA6E0B" w:rsidP="00FA6E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"</w:t>
                      </w:r>
                      <w:proofErr w:type="spellStart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AgenciaContaSysdata</w:t>
                      </w:r>
                      <w:proofErr w:type="spellEnd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": 11,</w:t>
                      </w:r>
                    </w:p>
                    <w:p w14:paraId="164D7476" w14:textId="77777777" w:rsidR="00FA6E0B" w:rsidRPr="00FA6E0B" w:rsidRDefault="00FA6E0B" w:rsidP="00FA6E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"</w:t>
                      </w:r>
                      <w:proofErr w:type="spellStart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ContaSysdata</w:t>
                      </w:r>
                      <w:proofErr w:type="spellEnd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": 2233445,</w:t>
                      </w:r>
                    </w:p>
                    <w:p w14:paraId="3479A06B" w14:textId="77777777" w:rsidR="00FA6E0B" w:rsidRPr="00FA6E0B" w:rsidRDefault="00FA6E0B" w:rsidP="00FA6E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"</w:t>
                      </w:r>
                      <w:proofErr w:type="spellStart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ValorSysdata</w:t>
                      </w:r>
                      <w:proofErr w:type="spellEnd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": 900,</w:t>
                      </w:r>
                    </w:p>
                    <w:p w14:paraId="390C02A3" w14:textId="77777777" w:rsidR="00FA6E0B" w:rsidRPr="00FA6E0B" w:rsidRDefault="00FA6E0B" w:rsidP="00FA6E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"</w:t>
                      </w:r>
                      <w:proofErr w:type="spellStart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ValorComissao</w:t>
                      </w:r>
                      <w:proofErr w:type="spellEnd"/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": 100</w:t>
                      </w:r>
                    </w:p>
                    <w:p w14:paraId="163D28F4" w14:textId="77777777" w:rsidR="00FA6E0B" w:rsidRDefault="00FA6E0B" w:rsidP="00FA6E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FA6E0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}</w:t>
                      </w:r>
                    </w:p>
                    <w:p w14:paraId="7BAF6C05" w14:textId="161B168A" w:rsidR="00CC6C33" w:rsidRPr="002D0084" w:rsidRDefault="00CC6C33" w:rsidP="00324837">
                      <w:pPr>
                        <w:spacing w:line="285" w:lineRule="atLeas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B0D7EA" w14:textId="77777777" w:rsidR="00324837" w:rsidRDefault="00324837" w:rsidP="00324837">
      <w:pPr>
        <w:pStyle w:val="ISO9000Nvel3"/>
      </w:pPr>
      <w:r>
        <w:t>Resposta de Sucesso (Código 200)</w:t>
      </w:r>
    </w:p>
    <w:p w14:paraId="5357EFBE" w14:textId="77777777" w:rsidR="00324837" w:rsidRDefault="00324837" w:rsidP="00324837">
      <w:pPr>
        <w:pStyle w:val="ISO9000Nvel3"/>
        <w:numPr>
          <w:ilvl w:val="0"/>
          <w:numId w:val="0"/>
        </w:numPr>
        <w:ind w:left="1440"/>
      </w:pPr>
      <w:r w:rsidRPr="00612949">
        <w:rPr>
          <w:rFonts w:cs="Arial"/>
          <w:iCs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2B58756F" wp14:editId="29640F51">
                <wp:extent cx="4169833" cy="395785"/>
                <wp:effectExtent l="0" t="0" r="0" b="4445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9833" cy="395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124D7" w14:textId="77777777" w:rsidR="002D5E35" w:rsidRPr="00871F75" w:rsidRDefault="002D5E35" w:rsidP="002D5E35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55F3A2E" w14:textId="63623D3A" w:rsidR="002D5E35" w:rsidRPr="00871F75" w:rsidRDefault="002D5E35" w:rsidP="002D5E35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"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GUID</w:t>
                            </w:r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": "</w:t>
                            </w:r>
                            <w:r w:rsidRPr="00871F7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7014A6B0-AC89-472B-BD92-8E1F10124470-05</w:t>
                            </w:r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3147A3BE" w14:textId="77777777" w:rsidR="002D5E35" w:rsidRPr="002D0084" w:rsidRDefault="002D5E35" w:rsidP="002D5E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3CFF50E" w14:textId="39E605E7" w:rsidR="00CC6C33" w:rsidRPr="00871F75" w:rsidRDefault="00CC6C33" w:rsidP="00871F75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025D65B7" w14:textId="487D417D" w:rsidR="00CC6C33" w:rsidRPr="00871F75" w:rsidRDefault="00CC6C33" w:rsidP="00871F75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14D174E0" w14:textId="10E84685" w:rsidR="00CC6C33" w:rsidRPr="002D0084" w:rsidRDefault="00CC6C33" w:rsidP="00871F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58756F" id="_x0000_s1027" type="#_x0000_t202" style="width:328.35pt;height:3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" filled="f" stroked="f">
                <v:textbox>
                  <w:txbxContent>
                    <w:p w14:paraId="713124D7" w14:textId="77777777" w:rsidR="002D5E35" w:rsidRPr="00871F75" w:rsidRDefault="002D5E35" w:rsidP="002D5E35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{</w:t>
                      </w:r>
                    </w:p>
                    <w:p w14:paraId="055F3A2E" w14:textId="63623D3A" w:rsidR="002D5E35" w:rsidRPr="00871F75" w:rsidRDefault="002D5E35" w:rsidP="002D5E35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"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GUID</w:t>
                      </w:r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": "</w:t>
                      </w:r>
                      <w:r w:rsidRPr="00871F75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7014A6B0-AC89-472B-BD92-8E1F10124470-05</w:t>
                      </w:r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</w:t>
                      </w:r>
                    </w:p>
                    <w:p w14:paraId="3147A3BE" w14:textId="77777777" w:rsidR="002D5E35" w:rsidRPr="002D0084" w:rsidRDefault="002D5E35" w:rsidP="002D5E35">
                      <w:pPr>
                        <w:rPr>
                          <w:sz w:val="16"/>
                          <w:szCs w:val="16"/>
                        </w:rPr>
                      </w:pPr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}</w:t>
                      </w:r>
                    </w:p>
                    <w:p w14:paraId="13CFF50E" w14:textId="39E605E7" w:rsidR="00CC6C33" w:rsidRPr="00871F75" w:rsidRDefault="00CC6C33" w:rsidP="00871F75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025D65B7" w14:textId="487D417D" w:rsidR="00CC6C33" w:rsidRPr="00871F75" w:rsidRDefault="00CC6C33" w:rsidP="00871F75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14D174E0" w14:textId="10E84685" w:rsidR="00CC6C33" w:rsidRPr="002D0084" w:rsidRDefault="00CC6C33" w:rsidP="00871F7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952DA7" w14:textId="77777777" w:rsidR="00324837" w:rsidRDefault="00324837" w:rsidP="00324837">
      <w:pPr>
        <w:pStyle w:val="ISO9000Nvel3"/>
      </w:pPr>
      <w:r>
        <w:t>Resposta de Erro (Código 400)</w:t>
      </w:r>
    </w:p>
    <w:p w14:paraId="49055382" w14:textId="77777777" w:rsidR="00324837" w:rsidRDefault="00324837" w:rsidP="00324837">
      <w:pPr>
        <w:pStyle w:val="ISO9000Nvel2"/>
        <w:numPr>
          <w:ilvl w:val="0"/>
          <w:numId w:val="0"/>
        </w:numPr>
        <w:tabs>
          <w:tab w:val="clear" w:pos="993"/>
        </w:tabs>
        <w:ind w:left="1418"/>
      </w:pPr>
      <w:r w:rsidRPr="00612949">
        <w:rPr>
          <w:rFonts w:cs="Arial"/>
          <w:iCs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7237BD47" wp14:editId="6011DFA8">
                <wp:extent cx="3309582" cy="634621"/>
                <wp:effectExtent l="0" t="0" r="0" b="0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582" cy="6346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6913" w14:textId="77777777" w:rsidR="00CC6C33" w:rsidRPr="00871F75" w:rsidRDefault="00CC6C33" w:rsidP="00871F75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6034E47A" w14:textId="77777777" w:rsidR="00CC6C33" w:rsidRPr="00871F75" w:rsidRDefault="00CC6C33" w:rsidP="00871F75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  "</w:t>
                            </w:r>
                            <w:proofErr w:type="spellStart"/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tipoErro</w:t>
                            </w:r>
                            <w:proofErr w:type="spellEnd"/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": "1",</w:t>
                            </w:r>
                          </w:p>
                          <w:p w14:paraId="682E0FB5" w14:textId="03490766" w:rsidR="00CC6C33" w:rsidRPr="00871F75" w:rsidRDefault="00CC6C33" w:rsidP="00871F75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  "</w:t>
                            </w:r>
                            <w:proofErr w:type="spellStart"/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codErro</w:t>
                            </w:r>
                            <w:proofErr w:type="spellEnd"/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": </w:t>
                            </w:r>
                            <w:r w:rsidR="00BF451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501</w:t>
                            </w:r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00,</w:t>
                            </w:r>
                          </w:p>
                          <w:p w14:paraId="4A1D8877" w14:textId="6832CBED" w:rsidR="00CC6C33" w:rsidRPr="00871F75" w:rsidRDefault="00CC6C33" w:rsidP="00871F75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  "</w:t>
                            </w:r>
                            <w:proofErr w:type="spellStart"/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msgErro</w:t>
                            </w:r>
                            <w:proofErr w:type="spellEnd"/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": “</w:t>
                            </w:r>
                            <w:r w:rsidR="00BF451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Saldo Insuficiente</w:t>
                            </w:r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”</w:t>
                            </w:r>
                          </w:p>
                          <w:p w14:paraId="6A0924C7" w14:textId="77777777" w:rsidR="00CC6C33" w:rsidRPr="00871F75" w:rsidRDefault="00CC6C33" w:rsidP="00871F75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871F75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37BD47" id="_x0000_s1028" type="#_x0000_t202" style="width:260.6pt;height:4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" filled="f" stroked="f">
                <v:textbox>
                  <w:txbxContent>
                    <w:p w14:paraId="427D6913" w14:textId="77777777" w:rsidR="00CC6C33" w:rsidRPr="00871F75" w:rsidRDefault="00CC6C33" w:rsidP="00871F75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{</w:t>
                      </w:r>
                    </w:p>
                    <w:p w14:paraId="6034E47A" w14:textId="77777777" w:rsidR="00CC6C33" w:rsidRPr="00871F75" w:rsidRDefault="00CC6C33" w:rsidP="00871F75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  "</w:t>
                      </w:r>
                      <w:proofErr w:type="spellStart"/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tipoErro</w:t>
                      </w:r>
                      <w:proofErr w:type="spellEnd"/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": "1",</w:t>
                      </w:r>
                    </w:p>
                    <w:p w14:paraId="682E0FB5" w14:textId="03490766" w:rsidR="00CC6C33" w:rsidRPr="00871F75" w:rsidRDefault="00CC6C33" w:rsidP="00871F75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  "</w:t>
                      </w:r>
                      <w:proofErr w:type="spellStart"/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codErro</w:t>
                      </w:r>
                      <w:proofErr w:type="spellEnd"/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": </w:t>
                      </w:r>
                      <w:r w:rsidR="00BF4510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501</w:t>
                      </w:r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00,</w:t>
                      </w:r>
                    </w:p>
                    <w:p w14:paraId="4A1D8877" w14:textId="6832CBED" w:rsidR="00CC6C33" w:rsidRPr="00871F75" w:rsidRDefault="00CC6C33" w:rsidP="00871F75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  "</w:t>
                      </w:r>
                      <w:proofErr w:type="spellStart"/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msgErro</w:t>
                      </w:r>
                      <w:proofErr w:type="spellEnd"/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": “</w:t>
                      </w:r>
                      <w:r w:rsidR="00BF4510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Saldo Insuficiente</w:t>
                      </w:r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”</w:t>
                      </w:r>
                    </w:p>
                    <w:p w14:paraId="6A0924C7" w14:textId="77777777" w:rsidR="00CC6C33" w:rsidRPr="00871F75" w:rsidRDefault="00CC6C33" w:rsidP="00871F75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871F75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E2C349" w14:textId="77777777" w:rsidR="00AC0832" w:rsidRDefault="00B84E8D" w:rsidP="00AC0832">
      <w:pPr>
        <w:pStyle w:val="ISO9000Nvel1"/>
      </w:pPr>
      <w:r w:rsidRPr="00C72473">
        <w:t>Aprovação</w:t>
      </w:r>
    </w:p>
    <w:p w14:paraId="626A9B23" w14:textId="77777777" w:rsidR="00737A9E" w:rsidRPr="00C72473" w:rsidRDefault="00737A9E" w:rsidP="00737A9E">
      <w:pPr>
        <w:pStyle w:val="ISO9000Nvel1"/>
        <w:numPr>
          <w:ilvl w:val="0"/>
          <w:numId w:val="0"/>
        </w:numPr>
      </w:pPr>
    </w:p>
    <w:tbl>
      <w:tblPr>
        <w:tblpPr w:leftFromText="141" w:rightFromText="141" w:vertAnchor="text" w:tblpXSpec="center" w:tblpY="1"/>
        <w:tblOverlap w:val="never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4"/>
      </w:tblGrid>
      <w:tr w:rsidR="00AC3AB9" w:rsidRPr="00C72473" w14:paraId="437DD52F" w14:textId="77777777" w:rsidTr="00C76D07">
        <w:trPr>
          <w:cantSplit/>
          <w:trHeight w:val="217"/>
        </w:trPr>
        <w:tc>
          <w:tcPr>
            <w:tcW w:w="4854" w:type="dxa"/>
          </w:tcPr>
          <w:p w14:paraId="2ECE82D4" w14:textId="77777777" w:rsidR="00AC3AB9" w:rsidRPr="00C72473" w:rsidRDefault="00AC3AB9" w:rsidP="0057424B">
            <w:pPr>
              <w:pStyle w:val="ISO9000TextoCampo"/>
              <w:rPr>
                <w:noProof w:val="0"/>
              </w:rPr>
            </w:pPr>
            <w:r w:rsidRPr="00C72473">
              <w:rPr>
                <w:noProof w:val="0"/>
              </w:rPr>
              <w:t>Data: ___/___/_____</w:t>
            </w:r>
          </w:p>
        </w:tc>
      </w:tr>
      <w:tr w:rsidR="00AC3AB9" w:rsidRPr="00C72473" w14:paraId="33A83B2E" w14:textId="77777777" w:rsidTr="00C76D07">
        <w:trPr>
          <w:cantSplit/>
          <w:trHeight w:val="217"/>
        </w:trPr>
        <w:tc>
          <w:tcPr>
            <w:tcW w:w="4854" w:type="dxa"/>
          </w:tcPr>
          <w:p w14:paraId="4D684191" w14:textId="77777777" w:rsidR="00AC3AB9" w:rsidRPr="00F81110" w:rsidRDefault="00AC3AB9" w:rsidP="0057424B">
            <w:pPr>
              <w:pStyle w:val="ISO9000TextoCampo"/>
              <w:rPr>
                <w:noProof w:val="0"/>
              </w:rPr>
            </w:pPr>
          </w:p>
        </w:tc>
      </w:tr>
      <w:tr w:rsidR="00AC3AB9" w:rsidRPr="00C72473" w14:paraId="28693D69" w14:textId="77777777" w:rsidTr="00C76D07">
        <w:trPr>
          <w:cantSplit/>
        </w:trPr>
        <w:tc>
          <w:tcPr>
            <w:tcW w:w="4854" w:type="dxa"/>
          </w:tcPr>
          <w:p w14:paraId="57F335F1" w14:textId="73643278" w:rsidR="00AC3AB9" w:rsidRPr="00F81110" w:rsidRDefault="002C758A" w:rsidP="005C6F97">
            <w:pPr>
              <w:pStyle w:val="ISO9000TextoCampo"/>
              <w:jc w:val="center"/>
              <w:rPr>
                <w:i/>
                <w:noProof w:val="0"/>
                <w:sz w:val="18"/>
                <w:szCs w:val="18"/>
              </w:rPr>
            </w:pPr>
            <w:r>
              <w:rPr>
                <w:i/>
                <w:noProof w:val="0"/>
                <w:sz w:val="18"/>
                <w:szCs w:val="18"/>
              </w:rPr>
              <w:t>Rachel Espíndola</w:t>
            </w:r>
          </w:p>
        </w:tc>
      </w:tr>
      <w:tr w:rsidR="00AC0832" w:rsidRPr="00C72473" w14:paraId="221D5E11" w14:textId="77777777" w:rsidTr="00C76D07">
        <w:trPr>
          <w:cantSplit/>
        </w:trPr>
        <w:tc>
          <w:tcPr>
            <w:tcW w:w="4854" w:type="dxa"/>
          </w:tcPr>
          <w:p w14:paraId="6865BD55" w14:textId="77777777" w:rsidR="00AC0832" w:rsidRPr="00F81110" w:rsidRDefault="00F81110" w:rsidP="00E451D5">
            <w:pPr>
              <w:pStyle w:val="ISO9000TextoCampo"/>
              <w:jc w:val="center"/>
              <w:rPr>
                <w:i/>
                <w:noProof w:val="0"/>
                <w:sz w:val="18"/>
                <w:szCs w:val="18"/>
              </w:rPr>
            </w:pPr>
            <w:r w:rsidRPr="00F81110">
              <w:rPr>
                <w:i/>
                <w:noProof w:val="0"/>
                <w:sz w:val="18"/>
                <w:szCs w:val="18"/>
              </w:rPr>
              <w:t>Gerente de Projetos</w:t>
            </w:r>
          </w:p>
        </w:tc>
      </w:tr>
      <w:tr w:rsidR="00E704B8" w:rsidRPr="00C72473" w14:paraId="4E83F210" w14:textId="77777777" w:rsidTr="00C76D07">
        <w:trPr>
          <w:cantSplit/>
        </w:trPr>
        <w:tc>
          <w:tcPr>
            <w:tcW w:w="4854" w:type="dxa"/>
          </w:tcPr>
          <w:p w14:paraId="5BAE7323" w14:textId="77777777" w:rsidR="00E704B8" w:rsidRDefault="00E704B8" w:rsidP="0057424B">
            <w:pPr>
              <w:pStyle w:val="ISO9000TextoCampo"/>
              <w:jc w:val="center"/>
              <w:rPr>
                <w:noProof w:val="0"/>
                <w:sz w:val="18"/>
                <w:szCs w:val="18"/>
              </w:rPr>
            </w:pPr>
          </w:p>
        </w:tc>
      </w:tr>
    </w:tbl>
    <w:p w14:paraId="36EA1C51" w14:textId="77777777" w:rsidR="00B84E8D" w:rsidRPr="00C72473" w:rsidRDefault="0057424B" w:rsidP="00193D3B">
      <w:pPr>
        <w:pStyle w:val="ISO9000Corpo"/>
        <w:ind w:left="0"/>
        <w:jc w:val="center"/>
      </w:pPr>
      <w:r>
        <w:rPr>
          <w:noProof w:val="0"/>
        </w:rPr>
        <w:br w:type="textWrapping" w:clear="all"/>
      </w:r>
    </w:p>
    <w:sectPr w:rsidR="00B84E8D" w:rsidRPr="00C72473" w:rsidSect="00982C95">
      <w:headerReference w:type="default" r:id="rId8"/>
      <w:footerReference w:type="default" r:id="rId9"/>
      <w:pgSz w:w="11907" w:h="16840" w:code="9"/>
      <w:pgMar w:top="1134" w:right="1134" w:bottom="851" w:left="1134" w:header="1134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B9D8F" w14:textId="77777777" w:rsidR="004A37EF" w:rsidRDefault="004A37EF" w:rsidP="00AA4A55">
      <w:pPr>
        <w:pStyle w:val="ISO9000TtuloCampo"/>
      </w:pPr>
      <w:r>
        <w:separator/>
      </w:r>
    </w:p>
  </w:endnote>
  <w:endnote w:type="continuationSeparator" w:id="0">
    <w:p w14:paraId="48EC1883" w14:textId="77777777" w:rsidR="004A37EF" w:rsidRDefault="004A37EF" w:rsidP="00AA4A55">
      <w:pPr>
        <w:pStyle w:val="ISO9000TtuloCamp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double" w:sz="4" w:space="0" w:color="auto"/>
      </w:tblBorders>
      <w:tblLook w:val="04A0" w:firstRow="1" w:lastRow="0" w:firstColumn="1" w:lastColumn="0" w:noHBand="0" w:noVBand="1"/>
    </w:tblPr>
    <w:tblGrid>
      <w:gridCol w:w="4111"/>
      <w:gridCol w:w="2321"/>
      <w:gridCol w:w="3207"/>
    </w:tblGrid>
    <w:tr w:rsidR="00CC6C33" w14:paraId="73F7162F" w14:textId="77777777" w:rsidTr="005613DB">
      <w:trPr>
        <w:trHeight w:val="112"/>
      </w:trPr>
      <w:tc>
        <w:tcPr>
          <w:tcW w:w="4111" w:type="dxa"/>
          <w:shd w:val="clear" w:color="auto" w:fill="auto"/>
          <w:vAlign w:val="center"/>
        </w:tcPr>
        <w:p w14:paraId="543433CF" w14:textId="5B728504" w:rsidR="00CC6C33" w:rsidRPr="005613DB" w:rsidRDefault="00CC6C33" w:rsidP="00982C95">
          <w:pPr>
            <w:pStyle w:val="Rodap"/>
            <w:rPr>
              <w:sz w:val="14"/>
              <w:szCs w:val="14"/>
            </w:rPr>
          </w:pPr>
          <w:r w:rsidRPr="005613DB">
            <w:rPr>
              <w:rFonts w:ascii="Arial" w:hAnsi="Arial" w:cs="Arial"/>
              <w:snapToGrid w:val="0"/>
              <w:sz w:val="14"/>
              <w:szCs w:val="14"/>
            </w:rPr>
            <w:fldChar w:fldCharType="begin"/>
          </w:r>
          <w:r w:rsidRPr="005613DB">
            <w:rPr>
              <w:rFonts w:ascii="Arial" w:hAnsi="Arial" w:cs="Arial"/>
              <w:snapToGrid w:val="0"/>
              <w:sz w:val="14"/>
              <w:szCs w:val="14"/>
            </w:rPr>
            <w:instrText xml:space="preserve"> FILENAME </w:instrText>
          </w:r>
          <w:r w:rsidRPr="005613DB">
            <w:rPr>
              <w:rFonts w:ascii="Arial" w:hAnsi="Arial" w:cs="Arial"/>
              <w:snapToGrid w:val="0"/>
              <w:sz w:val="14"/>
              <w:szCs w:val="14"/>
            </w:rPr>
            <w:fldChar w:fldCharType="separate"/>
          </w:r>
          <w:r w:rsidR="00041E28">
            <w:rPr>
              <w:rFonts w:ascii="Arial" w:hAnsi="Arial" w:cs="Arial"/>
              <w:noProof/>
              <w:snapToGrid w:val="0"/>
              <w:sz w:val="14"/>
              <w:szCs w:val="14"/>
            </w:rPr>
            <w:t>ISE - API Gestão de Combustível - Projeção de Reembolso.docx</w:t>
          </w:r>
          <w:r w:rsidRPr="005613DB">
            <w:rPr>
              <w:rFonts w:ascii="Arial" w:hAnsi="Arial" w:cs="Arial"/>
              <w:snapToGrid w:val="0"/>
              <w:sz w:val="14"/>
              <w:szCs w:val="14"/>
            </w:rPr>
            <w:fldChar w:fldCharType="end"/>
          </w:r>
        </w:p>
      </w:tc>
      <w:tc>
        <w:tcPr>
          <w:tcW w:w="2321" w:type="dxa"/>
          <w:shd w:val="clear" w:color="auto" w:fill="auto"/>
          <w:vAlign w:val="center"/>
        </w:tcPr>
        <w:p w14:paraId="71B46523" w14:textId="77777777" w:rsidR="00CC6C33" w:rsidRDefault="00CC6C33" w:rsidP="007B2DC3">
          <w:pPr>
            <w:pStyle w:val="Rodap"/>
            <w:jc w:val="center"/>
          </w:pPr>
          <w:r w:rsidRPr="007B2DC3">
            <w:rPr>
              <w:rFonts w:ascii="Arial" w:hAnsi="Arial" w:cs="Arial"/>
              <w:snapToGrid w:val="0"/>
              <w:sz w:val="16"/>
              <w:szCs w:val="16"/>
            </w:rPr>
            <w:t xml:space="preserve">Versão do </w:t>
          </w:r>
          <w:proofErr w:type="spellStart"/>
          <w:r w:rsidRPr="007B2DC3">
            <w:rPr>
              <w:rFonts w:ascii="Arial" w:hAnsi="Arial" w:cs="Arial"/>
              <w:snapToGrid w:val="0"/>
              <w:sz w:val="16"/>
              <w:szCs w:val="16"/>
            </w:rPr>
            <w:t>Template</w:t>
          </w:r>
          <w:proofErr w:type="spellEnd"/>
          <w:r w:rsidRPr="007B2DC3">
            <w:rPr>
              <w:rFonts w:ascii="Arial" w:hAnsi="Arial" w:cs="Arial"/>
              <w:snapToGrid w:val="0"/>
              <w:sz w:val="16"/>
              <w:szCs w:val="16"/>
            </w:rPr>
            <w:t xml:space="preserve"> 001</w:t>
          </w:r>
        </w:p>
      </w:tc>
      <w:tc>
        <w:tcPr>
          <w:tcW w:w="3207" w:type="dxa"/>
          <w:shd w:val="clear" w:color="auto" w:fill="auto"/>
          <w:vAlign w:val="center"/>
        </w:tcPr>
        <w:p w14:paraId="3098E0DC" w14:textId="77777777" w:rsidR="00CC6C33" w:rsidRDefault="00CC6C33" w:rsidP="007B2DC3">
          <w:pPr>
            <w:pStyle w:val="Rodap"/>
            <w:jc w:val="right"/>
          </w:pPr>
          <w:r w:rsidRPr="007B2DC3">
            <w:rPr>
              <w:rFonts w:ascii="Arial Narrow" w:hAnsi="Arial Narrow"/>
              <w:snapToGrid w:val="0"/>
              <w:sz w:val="18"/>
            </w:rPr>
            <w:t xml:space="preserve">Página </w:t>
          </w:r>
          <w:r w:rsidRPr="007B2DC3">
            <w:rPr>
              <w:rStyle w:val="Nmerodepgina"/>
              <w:rFonts w:ascii="Arial Narrow" w:hAnsi="Arial Narrow"/>
            </w:rPr>
            <w:fldChar w:fldCharType="begin"/>
          </w:r>
          <w:r w:rsidRPr="007B2DC3">
            <w:rPr>
              <w:rStyle w:val="Nmerodepgina"/>
              <w:rFonts w:ascii="Arial Narrow" w:hAnsi="Arial Narrow"/>
            </w:rPr>
            <w:instrText xml:space="preserve"> PAGE </w:instrText>
          </w:r>
          <w:r w:rsidRPr="007B2DC3">
            <w:rPr>
              <w:rStyle w:val="Nmerodepgina"/>
              <w:rFonts w:ascii="Arial Narrow" w:hAnsi="Arial Narrow"/>
            </w:rPr>
            <w:fldChar w:fldCharType="separate"/>
          </w:r>
          <w:r>
            <w:rPr>
              <w:rStyle w:val="Nmerodepgina"/>
              <w:rFonts w:ascii="Arial Narrow" w:hAnsi="Arial Narrow"/>
              <w:noProof/>
            </w:rPr>
            <w:t>1</w:t>
          </w:r>
          <w:r w:rsidRPr="007B2DC3">
            <w:rPr>
              <w:rStyle w:val="Nmerodepgina"/>
              <w:rFonts w:ascii="Arial Narrow" w:hAnsi="Arial Narrow"/>
            </w:rPr>
            <w:fldChar w:fldCharType="end"/>
          </w:r>
          <w:r w:rsidRPr="007B2DC3">
            <w:rPr>
              <w:rFonts w:ascii="Arial Narrow" w:hAnsi="Arial Narrow"/>
              <w:snapToGrid w:val="0"/>
              <w:sz w:val="18"/>
            </w:rPr>
            <w:t xml:space="preserve"> de </w:t>
          </w:r>
          <w:r w:rsidRPr="007B2DC3">
            <w:rPr>
              <w:rStyle w:val="Nmerodepgina"/>
              <w:rFonts w:ascii="Arial Narrow" w:hAnsi="Arial Narrow"/>
            </w:rPr>
            <w:fldChar w:fldCharType="begin"/>
          </w:r>
          <w:r w:rsidRPr="007B2DC3">
            <w:rPr>
              <w:rStyle w:val="Nmerodepgina"/>
              <w:rFonts w:ascii="Arial Narrow" w:hAnsi="Arial Narrow"/>
            </w:rPr>
            <w:instrText xml:space="preserve"> NUMPAGES </w:instrText>
          </w:r>
          <w:r w:rsidRPr="007B2DC3">
            <w:rPr>
              <w:rStyle w:val="Nmerodepgina"/>
              <w:rFonts w:ascii="Arial Narrow" w:hAnsi="Arial Narrow"/>
            </w:rPr>
            <w:fldChar w:fldCharType="separate"/>
          </w:r>
          <w:r>
            <w:rPr>
              <w:rStyle w:val="Nmerodepgina"/>
              <w:rFonts w:ascii="Arial Narrow" w:hAnsi="Arial Narrow"/>
              <w:noProof/>
            </w:rPr>
            <w:t>1</w:t>
          </w:r>
          <w:r w:rsidRPr="007B2DC3">
            <w:rPr>
              <w:rStyle w:val="Nmerodepgina"/>
              <w:rFonts w:ascii="Arial Narrow" w:hAnsi="Arial Narrow"/>
            </w:rPr>
            <w:fldChar w:fldCharType="end"/>
          </w:r>
          <w:r w:rsidRPr="007B2DC3">
            <w:rPr>
              <w:rFonts w:ascii="Arial Narrow" w:hAnsi="Arial Narrow"/>
              <w:snapToGrid w:val="0"/>
              <w:vanish/>
              <w:sz w:val="18"/>
            </w:rPr>
            <w:pgNum/>
          </w:r>
        </w:p>
      </w:tc>
    </w:tr>
  </w:tbl>
  <w:p w14:paraId="691B071A" w14:textId="77777777" w:rsidR="00CC6C33" w:rsidRDefault="00CC6C33" w:rsidP="00982C9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7070B" w14:textId="77777777" w:rsidR="004A37EF" w:rsidRDefault="004A37EF" w:rsidP="00AA4A55">
      <w:pPr>
        <w:pStyle w:val="ISO9000TtuloCampo"/>
      </w:pPr>
      <w:r>
        <w:separator/>
      </w:r>
    </w:p>
  </w:footnote>
  <w:footnote w:type="continuationSeparator" w:id="0">
    <w:p w14:paraId="443543F4" w14:textId="77777777" w:rsidR="004A37EF" w:rsidRDefault="004A37EF" w:rsidP="00AA4A55">
      <w:pPr>
        <w:pStyle w:val="ISO9000TtuloCamp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B4B43" w14:textId="77777777" w:rsidR="00CC6C33" w:rsidRDefault="00CC6C33" w:rsidP="00AD6BA4">
    <w:pPr>
      <w:pStyle w:val="Cabealh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9609FE3" wp14:editId="0AE2AD5F">
          <wp:simplePos x="0" y="0"/>
          <wp:positionH relativeFrom="column">
            <wp:posOffset>4981575</wp:posOffset>
          </wp:positionH>
          <wp:positionV relativeFrom="paragraph">
            <wp:posOffset>-460375</wp:posOffset>
          </wp:positionV>
          <wp:extent cx="1146810" cy="598805"/>
          <wp:effectExtent l="0" t="0" r="0" b="0"/>
          <wp:wrapTopAndBottom/>
          <wp:docPr id="46" name="Imagem 46" descr="w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w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" cy="598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9639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3119"/>
      <w:gridCol w:w="2835"/>
      <w:gridCol w:w="1984"/>
    </w:tblGrid>
    <w:tr w:rsidR="00CC6C33" w14:paraId="135D713B" w14:textId="77777777" w:rsidTr="007E1FBB">
      <w:trPr>
        <w:cantSplit/>
        <w:trHeight w:val="268"/>
      </w:trPr>
      <w:tc>
        <w:tcPr>
          <w:tcW w:w="1701" w:type="dxa"/>
          <w:tcBorders>
            <w:bottom w:val="nil"/>
          </w:tcBorders>
        </w:tcPr>
        <w:p w14:paraId="7E2320C7" w14:textId="77777777" w:rsidR="00CC6C33" w:rsidRPr="00C72473" w:rsidRDefault="00CC6C33" w:rsidP="00DF027D">
          <w:pPr>
            <w:pStyle w:val="ISO9000TtuloCampo"/>
          </w:pPr>
          <w:r w:rsidRPr="00C72473">
            <w:t>Cliente:</w:t>
          </w:r>
        </w:p>
      </w:tc>
      <w:tc>
        <w:tcPr>
          <w:tcW w:w="3119" w:type="dxa"/>
          <w:tcBorders>
            <w:bottom w:val="nil"/>
            <w:right w:val="nil"/>
          </w:tcBorders>
        </w:tcPr>
        <w:p w14:paraId="24AD7186" w14:textId="77777777" w:rsidR="00CC6C33" w:rsidRPr="00C72473" w:rsidRDefault="00CC6C33" w:rsidP="00DF027D">
          <w:pPr>
            <w:pStyle w:val="ISO9000TtuloCampo"/>
          </w:pPr>
          <w:r w:rsidRPr="00C72473">
            <w:t>Projeto:</w:t>
          </w:r>
        </w:p>
      </w:tc>
      <w:tc>
        <w:tcPr>
          <w:tcW w:w="2835" w:type="dxa"/>
          <w:tcBorders>
            <w:bottom w:val="nil"/>
            <w:right w:val="nil"/>
          </w:tcBorders>
        </w:tcPr>
        <w:p w14:paraId="2CE8E5A4" w14:textId="77777777" w:rsidR="00CC6C33" w:rsidRPr="00C72473" w:rsidRDefault="00CC6C33" w:rsidP="00DF027D">
          <w:pPr>
            <w:pStyle w:val="ISO9000TtuloCampo"/>
          </w:pPr>
          <w:r>
            <w:t>Documento:</w:t>
          </w:r>
        </w:p>
      </w:tc>
      <w:tc>
        <w:tcPr>
          <w:tcW w:w="1984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7DBE94BF" w14:textId="77777777" w:rsidR="00CC6C33" w:rsidRPr="00C72473" w:rsidRDefault="00CC6C33" w:rsidP="00DF027D">
          <w:pPr>
            <w:pStyle w:val="ISO9000TtuloCampo"/>
          </w:pPr>
        </w:p>
      </w:tc>
    </w:tr>
    <w:tr w:rsidR="00CC6C33" w:rsidRPr="00755FD3" w14:paraId="6A5CEC6F" w14:textId="77777777" w:rsidTr="007E1FBB">
      <w:trPr>
        <w:cantSplit/>
        <w:trHeight w:val="267"/>
      </w:trPr>
      <w:tc>
        <w:tcPr>
          <w:tcW w:w="1701" w:type="dxa"/>
          <w:tcBorders>
            <w:top w:val="nil"/>
            <w:bottom w:val="nil"/>
          </w:tcBorders>
        </w:tcPr>
        <w:p w14:paraId="02CD9212" w14:textId="77777777" w:rsidR="00CC6C33" w:rsidRPr="00C72473" w:rsidRDefault="00CC6C33" w:rsidP="00DF027D">
          <w:pPr>
            <w:pStyle w:val="ISO9000Instrues"/>
            <w:rPr>
              <w:rFonts w:ascii="Arial" w:hAnsi="Arial" w:cs="Arial"/>
              <w:i w:val="0"/>
              <w:color w:val="auto"/>
              <w:sz w:val="18"/>
              <w:szCs w:val="18"/>
            </w:rPr>
          </w:pPr>
          <w:r>
            <w:rPr>
              <w:rFonts w:ascii="Arial" w:hAnsi="Arial" w:cs="Arial"/>
              <w:i w:val="0"/>
              <w:color w:val="auto"/>
              <w:sz w:val="18"/>
              <w:szCs w:val="18"/>
            </w:rPr>
            <w:t>Banpará</w:t>
          </w:r>
        </w:p>
      </w:tc>
      <w:tc>
        <w:tcPr>
          <w:tcW w:w="3119" w:type="dxa"/>
          <w:tcBorders>
            <w:top w:val="nil"/>
            <w:bottom w:val="nil"/>
            <w:right w:val="nil"/>
          </w:tcBorders>
        </w:tcPr>
        <w:p w14:paraId="23696168" w14:textId="77777777" w:rsidR="00CC6C33" w:rsidRPr="00C72473" w:rsidRDefault="00CC6C33" w:rsidP="00DF027D">
          <w:pPr>
            <w:pStyle w:val="ISO9000Instrues"/>
            <w:rPr>
              <w:rFonts w:ascii="Arial" w:hAnsi="Arial" w:cs="Arial"/>
              <w:i w:val="0"/>
              <w:color w:val="auto"/>
              <w:sz w:val="18"/>
              <w:szCs w:val="18"/>
            </w:rPr>
          </w:pPr>
          <w:r>
            <w:rPr>
              <w:rFonts w:ascii="Arial" w:hAnsi="Arial" w:cs="Arial"/>
              <w:i w:val="0"/>
              <w:color w:val="auto"/>
              <w:sz w:val="18"/>
              <w:szCs w:val="18"/>
            </w:rPr>
            <w:t>Automação Bancária</w:t>
          </w:r>
        </w:p>
      </w:tc>
      <w:tc>
        <w:tcPr>
          <w:tcW w:w="2835" w:type="dxa"/>
          <w:tcBorders>
            <w:top w:val="nil"/>
            <w:bottom w:val="nil"/>
            <w:right w:val="nil"/>
          </w:tcBorders>
        </w:tcPr>
        <w:p w14:paraId="1CCA9459" w14:textId="77777777" w:rsidR="00CC6C33" w:rsidRPr="00C72473" w:rsidRDefault="00CC6C33" w:rsidP="00DF027D">
          <w:pPr>
            <w:pStyle w:val="ISO9000Instrues"/>
            <w:rPr>
              <w:rFonts w:ascii="Arial" w:hAnsi="Arial" w:cs="Arial"/>
              <w:i w:val="0"/>
              <w:color w:val="auto"/>
              <w:sz w:val="18"/>
              <w:szCs w:val="18"/>
            </w:rPr>
          </w:pPr>
          <w:r>
            <w:rPr>
              <w:rFonts w:ascii="Arial" w:hAnsi="Arial" w:cs="Arial"/>
              <w:i w:val="0"/>
              <w:color w:val="auto"/>
              <w:sz w:val="18"/>
              <w:szCs w:val="18"/>
            </w:rPr>
            <w:t>Interface com Sistemas Externos</w:t>
          </w:r>
        </w:p>
      </w:tc>
      <w:tc>
        <w:tcPr>
          <w:tcW w:w="198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22A9E257" w14:textId="77777777" w:rsidR="00CC6C33" w:rsidRPr="00C72473" w:rsidRDefault="00CC6C33" w:rsidP="00DF027D">
          <w:pPr>
            <w:pStyle w:val="ISO9000Instrues"/>
            <w:rPr>
              <w:rFonts w:ascii="Arial" w:hAnsi="Arial" w:cs="Arial"/>
              <w:i w:val="0"/>
              <w:color w:val="auto"/>
              <w:sz w:val="18"/>
              <w:szCs w:val="18"/>
            </w:rPr>
          </w:pPr>
        </w:p>
      </w:tc>
    </w:tr>
    <w:tr w:rsidR="00CC6C33" w14:paraId="2260FBC9" w14:textId="77777777" w:rsidTr="007E1FBB">
      <w:trPr>
        <w:cantSplit/>
        <w:trHeight w:val="268"/>
      </w:trPr>
      <w:tc>
        <w:tcPr>
          <w:tcW w:w="1701" w:type="dxa"/>
          <w:tcBorders>
            <w:bottom w:val="nil"/>
          </w:tcBorders>
        </w:tcPr>
        <w:p w14:paraId="09E74D72" w14:textId="77777777" w:rsidR="00CC6C33" w:rsidRPr="002739A2" w:rsidRDefault="00CC6C33" w:rsidP="00DF027D">
          <w:pPr>
            <w:pStyle w:val="ISO9000TtuloCampo"/>
          </w:pPr>
          <w:r w:rsidRPr="002739A2">
            <w:t>Data:</w:t>
          </w:r>
        </w:p>
      </w:tc>
      <w:tc>
        <w:tcPr>
          <w:tcW w:w="3119" w:type="dxa"/>
          <w:tcBorders>
            <w:bottom w:val="nil"/>
          </w:tcBorders>
        </w:tcPr>
        <w:p w14:paraId="0992D034" w14:textId="77777777" w:rsidR="00CC6C33" w:rsidRPr="002739A2" w:rsidRDefault="00CC6C33" w:rsidP="00DF027D">
          <w:pPr>
            <w:pStyle w:val="ISO9000TtuloCampo"/>
          </w:pPr>
          <w:r w:rsidRPr="002739A2">
            <w:t>Versão do Documento</w:t>
          </w:r>
        </w:p>
      </w:tc>
      <w:tc>
        <w:tcPr>
          <w:tcW w:w="2835" w:type="dxa"/>
          <w:tcBorders>
            <w:top w:val="single" w:sz="4" w:space="0" w:color="auto"/>
            <w:bottom w:val="nil"/>
          </w:tcBorders>
        </w:tcPr>
        <w:p w14:paraId="604A20CC" w14:textId="77777777" w:rsidR="00CC6C33" w:rsidRPr="002739A2" w:rsidRDefault="00CC6C33" w:rsidP="00DF027D">
          <w:pPr>
            <w:pStyle w:val="ISO9000TtuloCampo"/>
          </w:pPr>
          <w:r w:rsidRPr="002739A2">
            <w:t>Responsável:</w:t>
          </w:r>
        </w:p>
      </w:tc>
      <w:tc>
        <w:tcPr>
          <w:tcW w:w="1984" w:type="dxa"/>
          <w:tcBorders>
            <w:top w:val="nil"/>
            <w:bottom w:val="nil"/>
          </w:tcBorders>
        </w:tcPr>
        <w:p w14:paraId="16D91E02" w14:textId="77777777" w:rsidR="00CC6C33" w:rsidRPr="00C72473" w:rsidRDefault="00CC6C33" w:rsidP="00DF027D">
          <w:pPr>
            <w:pStyle w:val="ISO9000TtuloCampo"/>
          </w:pPr>
          <w:r w:rsidRPr="00C72473">
            <w:t>Visto:</w:t>
          </w:r>
        </w:p>
      </w:tc>
    </w:tr>
    <w:tr w:rsidR="00CC6C33" w:rsidRPr="00755FD3" w14:paraId="66C8F217" w14:textId="77777777" w:rsidTr="007E1FBB">
      <w:trPr>
        <w:cantSplit/>
        <w:trHeight w:val="267"/>
      </w:trPr>
      <w:tc>
        <w:tcPr>
          <w:tcW w:w="1701" w:type="dxa"/>
          <w:tcBorders>
            <w:top w:val="nil"/>
          </w:tcBorders>
        </w:tcPr>
        <w:p w14:paraId="7DA80550" w14:textId="3AF2BA8F" w:rsidR="00CC6C33" w:rsidRPr="002739A2" w:rsidRDefault="004506E6" w:rsidP="00653BDA">
          <w:pPr>
            <w:pStyle w:val="ISO9000Instrues"/>
            <w:rPr>
              <w:rFonts w:ascii="Arial" w:hAnsi="Arial" w:cs="Arial"/>
              <w:color w:val="auto"/>
              <w:sz w:val="18"/>
              <w:szCs w:val="18"/>
            </w:rPr>
          </w:pPr>
          <w:r>
            <w:rPr>
              <w:rFonts w:ascii="Arial" w:hAnsi="Arial" w:cs="Arial"/>
              <w:color w:val="auto"/>
              <w:sz w:val="18"/>
              <w:szCs w:val="18"/>
            </w:rPr>
            <w:t>1</w:t>
          </w:r>
          <w:r w:rsidR="001C53AE">
            <w:rPr>
              <w:rFonts w:ascii="Arial" w:hAnsi="Arial" w:cs="Arial"/>
              <w:color w:val="auto"/>
              <w:sz w:val="18"/>
              <w:szCs w:val="18"/>
            </w:rPr>
            <w:t>7</w:t>
          </w:r>
          <w:r w:rsidR="00CC6C33">
            <w:rPr>
              <w:rFonts w:ascii="Arial" w:hAnsi="Arial" w:cs="Arial"/>
              <w:color w:val="auto"/>
              <w:sz w:val="18"/>
              <w:szCs w:val="18"/>
            </w:rPr>
            <w:t>/0</w:t>
          </w:r>
          <w:r w:rsidR="001C53AE">
            <w:rPr>
              <w:rFonts w:ascii="Arial" w:hAnsi="Arial" w:cs="Arial"/>
              <w:color w:val="auto"/>
              <w:sz w:val="18"/>
              <w:szCs w:val="18"/>
            </w:rPr>
            <w:t>2</w:t>
          </w:r>
          <w:r w:rsidR="00CC6C33">
            <w:rPr>
              <w:rFonts w:ascii="Arial" w:hAnsi="Arial" w:cs="Arial"/>
              <w:color w:val="auto"/>
              <w:sz w:val="18"/>
              <w:szCs w:val="18"/>
            </w:rPr>
            <w:t>/202</w:t>
          </w:r>
          <w:r w:rsidR="001C53AE">
            <w:rPr>
              <w:rFonts w:ascii="Arial" w:hAnsi="Arial" w:cs="Arial"/>
              <w:color w:val="auto"/>
              <w:sz w:val="18"/>
              <w:szCs w:val="18"/>
            </w:rPr>
            <w:t>1</w:t>
          </w:r>
        </w:p>
      </w:tc>
      <w:tc>
        <w:tcPr>
          <w:tcW w:w="3119" w:type="dxa"/>
          <w:tcBorders>
            <w:top w:val="nil"/>
          </w:tcBorders>
        </w:tcPr>
        <w:p w14:paraId="31E0D037" w14:textId="4D2921E9" w:rsidR="00CC6C33" w:rsidRPr="002739A2" w:rsidRDefault="00CC6C33" w:rsidP="00E451D5">
          <w:pPr>
            <w:pStyle w:val="ISO9000Instrues"/>
            <w:jc w:val="left"/>
            <w:rPr>
              <w:rFonts w:ascii="Arial" w:hAnsi="Arial" w:cs="Arial"/>
              <w:i w:val="0"/>
              <w:color w:val="auto"/>
              <w:sz w:val="18"/>
              <w:szCs w:val="18"/>
            </w:rPr>
          </w:pPr>
          <w:r w:rsidRPr="002739A2">
            <w:rPr>
              <w:rFonts w:ascii="Arial" w:hAnsi="Arial" w:cs="Arial"/>
              <w:i w:val="0"/>
              <w:color w:val="auto"/>
              <w:sz w:val="18"/>
              <w:szCs w:val="18"/>
            </w:rPr>
            <w:t>1.</w:t>
          </w:r>
          <w:r w:rsidR="001C53AE">
            <w:rPr>
              <w:rFonts w:ascii="Arial" w:hAnsi="Arial" w:cs="Arial"/>
              <w:i w:val="0"/>
              <w:color w:val="auto"/>
              <w:sz w:val="18"/>
              <w:szCs w:val="18"/>
            </w:rPr>
            <w:t>0</w:t>
          </w:r>
        </w:p>
      </w:tc>
      <w:tc>
        <w:tcPr>
          <w:tcW w:w="2835" w:type="dxa"/>
          <w:tcBorders>
            <w:top w:val="nil"/>
          </w:tcBorders>
        </w:tcPr>
        <w:p w14:paraId="18A09517" w14:textId="4C6B048A" w:rsidR="00CC6C33" w:rsidRPr="002739A2" w:rsidRDefault="001C53AE" w:rsidP="00724219">
          <w:pPr>
            <w:pStyle w:val="ISO9000Instrues"/>
            <w:rPr>
              <w:rFonts w:ascii="Arial" w:hAnsi="Arial" w:cs="Arial"/>
              <w:color w:val="auto"/>
              <w:sz w:val="18"/>
              <w:szCs w:val="18"/>
            </w:rPr>
          </w:pPr>
          <w:r w:rsidRPr="001C53AE">
            <w:rPr>
              <w:rFonts w:ascii="Arial" w:hAnsi="Arial" w:cs="Arial"/>
              <w:color w:val="auto"/>
              <w:sz w:val="18"/>
              <w:szCs w:val="18"/>
            </w:rPr>
            <w:t>Fabio Passos</w:t>
          </w:r>
        </w:p>
      </w:tc>
      <w:tc>
        <w:tcPr>
          <w:tcW w:w="1984" w:type="dxa"/>
          <w:tcBorders>
            <w:top w:val="nil"/>
          </w:tcBorders>
        </w:tcPr>
        <w:p w14:paraId="6384554A" w14:textId="77777777" w:rsidR="00CC6C33" w:rsidRPr="00C72473" w:rsidRDefault="00CC6C33" w:rsidP="00DF027D">
          <w:pPr>
            <w:pStyle w:val="ISO9000Instrues"/>
            <w:rPr>
              <w:rFonts w:ascii="Arial" w:hAnsi="Arial" w:cs="Arial"/>
              <w:i w:val="0"/>
              <w:color w:val="auto"/>
              <w:sz w:val="18"/>
              <w:szCs w:val="18"/>
            </w:rPr>
          </w:pPr>
        </w:p>
      </w:tc>
    </w:tr>
  </w:tbl>
  <w:p w14:paraId="45FC4003" w14:textId="77777777" w:rsidR="00CC6C33" w:rsidRDefault="00CC6C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542C8"/>
    <w:multiLevelType w:val="multilevel"/>
    <w:tmpl w:val="0416001F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1" w15:restartNumberingAfterBreak="0">
    <w:nsid w:val="261F2C6C"/>
    <w:multiLevelType w:val="hybridMultilevel"/>
    <w:tmpl w:val="2B4AF9B4"/>
    <w:lvl w:ilvl="0" w:tplc="29E4808E">
      <w:start w:val="1"/>
      <w:numFmt w:val="decimal"/>
      <w:lvlText w:val="%1-"/>
      <w:lvlJc w:val="left"/>
      <w:pPr>
        <w:ind w:left="7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815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965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2403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F96E28"/>
    <w:multiLevelType w:val="hybridMultilevel"/>
    <w:tmpl w:val="52C0138C"/>
    <w:lvl w:ilvl="0" w:tplc="954E5C9C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6100F"/>
    <w:multiLevelType w:val="hybridMultilevel"/>
    <w:tmpl w:val="B13273E0"/>
    <w:lvl w:ilvl="0" w:tplc="E39C9B6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652D6"/>
    <w:multiLevelType w:val="hybridMultilevel"/>
    <w:tmpl w:val="448E8DF0"/>
    <w:lvl w:ilvl="0" w:tplc="B15E159E">
      <w:start w:val="1"/>
      <w:numFmt w:val="decimal"/>
      <w:lvlText w:val="%1-"/>
      <w:lvlJc w:val="left"/>
      <w:pPr>
        <w:ind w:left="7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D2A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904D0F"/>
    <w:multiLevelType w:val="multilevel"/>
    <w:tmpl w:val="BE9611A8"/>
    <w:lvl w:ilvl="0">
      <w:start w:val="1"/>
      <w:numFmt w:val="decimal"/>
      <w:pStyle w:val="ISO9000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ISO9000Nvel2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pStyle w:val="ISO9000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3">
      <w:start w:val="1"/>
      <w:numFmt w:val="decimal"/>
      <w:pStyle w:val="ISO9000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pStyle w:val="ISO9000Nvel5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  <w:sz w:val="20"/>
        <w:szCs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"/>
  </w:num>
  <w:num w:numId="15">
    <w:abstractNumId w:val="7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100"/>
  <w:drawingGridVerticalSpacing w:val="9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A2"/>
    <w:rsid w:val="000049C8"/>
    <w:rsid w:val="000127FE"/>
    <w:rsid w:val="00013F7B"/>
    <w:rsid w:val="00020810"/>
    <w:rsid w:val="00033086"/>
    <w:rsid w:val="000344AA"/>
    <w:rsid w:val="000377D7"/>
    <w:rsid w:val="00041E28"/>
    <w:rsid w:val="00045066"/>
    <w:rsid w:val="0004511B"/>
    <w:rsid w:val="000454CA"/>
    <w:rsid w:val="000573B7"/>
    <w:rsid w:val="000635AE"/>
    <w:rsid w:val="00080089"/>
    <w:rsid w:val="00086ABC"/>
    <w:rsid w:val="00087C3A"/>
    <w:rsid w:val="000957D4"/>
    <w:rsid w:val="000A4B19"/>
    <w:rsid w:val="000B3928"/>
    <w:rsid w:val="000C0077"/>
    <w:rsid w:val="000C171D"/>
    <w:rsid w:val="000C1BE6"/>
    <w:rsid w:val="000D754C"/>
    <w:rsid w:val="000E523C"/>
    <w:rsid w:val="000E6ACF"/>
    <w:rsid w:val="000F2A18"/>
    <w:rsid w:val="000F3436"/>
    <w:rsid w:val="001006C8"/>
    <w:rsid w:val="0010378C"/>
    <w:rsid w:val="00114210"/>
    <w:rsid w:val="00136901"/>
    <w:rsid w:val="0014523B"/>
    <w:rsid w:val="00155119"/>
    <w:rsid w:val="0015598D"/>
    <w:rsid w:val="001574C2"/>
    <w:rsid w:val="00165FBC"/>
    <w:rsid w:val="001737AE"/>
    <w:rsid w:val="00176204"/>
    <w:rsid w:val="001809A6"/>
    <w:rsid w:val="00193D3B"/>
    <w:rsid w:val="001965F7"/>
    <w:rsid w:val="001A302D"/>
    <w:rsid w:val="001B0AF1"/>
    <w:rsid w:val="001B37A0"/>
    <w:rsid w:val="001B3A8C"/>
    <w:rsid w:val="001B54F8"/>
    <w:rsid w:val="001B6776"/>
    <w:rsid w:val="001C15C8"/>
    <w:rsid w:val="001C18EE"/>
    <w:rsid w:val="001C51E6"/>
    <w:rsid w:val="001C53AE"/>
    <w:rsid w:val="001C733B"/>
    <w:rsid w:val="001E3808"/>
    <w:rsid w:val="001F1244"/>
    <w:rsid w:val="001F17CF"/>
    <w:rsid w:val="001F6D67"/>
    <w:rsid w:val="00201309"/>
    <w:rsid w:val="002028D1"/>
    <w:rsid w:val="0021073D"/>
    <w:rsid w:val="00211371"/>
    <w:rsid w:val="00222710"/>
    <w:rsid w:val="00222EBB"/>
    <w:rsid w:val="00246578"/>
    <w:rsid w:val="002518A9"/>
    <w:rsid w:val="0026087B"/>
    <w:rsid w:val="00262B28"/>
    <w:rsid w:val="00266E20"/>
    <w:rsid w:val="0027085A"/>
    <w:rsid w:val="002739A2"/>
    <w:rsid w:val="0027404C"/>
    <w:rsid w:val="002A0C72"/>
    <w:rsid w:val="002B4143"/>
    <w:rsid w:val="002B621B"/>
    <w:rsid w:val="002C758A"/>
    <w:rsid w:val="002D0084"/>
    <w:rsid w:val="002D5E35"/>
    <w:rsid w:val="002E0DB9"/>
    <w:rsid w:val="002E17E7"/>
    <w:rsid w:val="002E75B8"/>
    <w:rsid w:val="002F03C4"/>
    <w:rsid w:val="00301DB8"/>
    <w:rsid w:val="003100FC"/>
    <w:rsid w:val="00310AA6"/>
    <w:rsid w:val="00310E8E"/>
    <w:rsid w:val="00321CB3"/>
    <w:rsid w:val="00324837"/>
    <w:rsid w:val="0033783C"/>
    <w:rsid w:val="00353EC9"/>
    <w:rsid w:val="00354D43"/>
    <w:rsid w:val="0036013C"/>
    <w:rsid w:val="00363243"/>
    <w:rsid w:val="003637DC"/>
    <w:rsid w:val="0036668A"/>
    <w:rsid w:val="003708BE"/>
    <w:rsid w:val="003720E9"/>
    <w:rsid w:val="00380310"/>
    <w:rsid w:val="003811A2"/>
    <w:rsid w:val="00383D24"/>
    <w:rsid w:val="00387631"/>
    <w:rsid w:val="00391462"/>
    <w:rsid w:val="003B3C63"/>
    <w:rsid w:val="003C19FB"/>
    <w:rsid w:val="003C3A9D"/>
    <w:rsid w:val="003C78AB"/>
    <w:rsid w:val="003D3946"/>
    <w:rsid w:val="003D5E29"/>
    <w:rsid w:val="003E02A7"/>
    <w:rsid w:val="003F1D50"/>
    <w:rsid w:val="003F2A7C"/>
    <w:rsid w:val="003F6C8F"/>
    <w:rsid w:val="00413B86"/>
    <w:rsid w:val="0041548A"/>
    <w:rsid w:val="004212B9"/>
    <w:rsid w:val="00430752"/>
    <w:rsid w:val="004366D7"/>
    <w:rsid w:val="004506E6"/>
    <w:rsid w:val="0045521D"/>
    <w:rsid w:val="004640B2"/>
    <w:rsid w:val="0047023C"/>
    <w:rsid w:val="0047475F"/>
    <w:rsid w:val="00475780"/>
    <w:rsid w:val="0048464D"/>
    <w:rsid w:val="004869C0"/>
    <w:rsid w:val="00486C41"/>
    <w:rsid w:val="004A01FB"/>
    <w:rsid w:val="004A1739"/>
    <w:rsid w:val="004A37EF"/>
    <w:rsid w:val="004A7316"/>
    <w:rsid w:val="004B0EB5"/>
    <w:rsid w:val="004B141A"/>
    <w:rsid w:val="004B2F56"/>
    <w:rsid w:val="004C44CE"/>
    <w:rsid w:val="004C4BF8"/>
    <w:rsid w:val="004D17FF"/>
    <w:rsid w:val="004D2CC7"/>
    <w:rsid w:val="004D50BF"/>
    <w:rsid w:val="004D5CC4"/>
    <w:rsid w:val="004E069D"/>
    <w:rsid w:val="004F16F8"/>
    <w:rsid w:val="004F407C"/>
    <w:rsid w:val="00504B09"/>
    <w:rsid w:val="005062B3"/>
    <w:rsid w:val="005127A2"/>
    <w:rsid w:val="0052056C"/>
    <w:rsid w:val="005239CE"/>
    <w:rsid w:val="00523DDC"/>
    <w:rsid w:val="00524DF2"/>
    <w:rsid w:val="0053777D"/>
    <w:rsid w:val="00542C58"/>
    <w:rsid w:val="00545830"/>
    <w:rsid w:val="00555974"/>
    <w:rsid w:val="005570F1"/>
    <w:rsid w:val="005613DB"/>
    <w:rsid w:val="00562077"/>
    <w:rsid w:val="00564F1C"/>
    <w:rsid w:val="00565CF2"/>
    <w:rsid w:val="00567170"/>
    <w:rsid w:val="005706EA"/>
    <w:rsid w:val="0057424B"/>
    <w:rsid w:val="005813CC"/>
    <w:rsid w:val="00594480"/>
    <w:rsid w:val="005B338B"/>
    <w:rsid w:val="005B3FDB"/>
    <w:rsid w:val="005B606E"/>
    <w:rsid w:val="005B62DE"/>
    <w:rsid w:val="005C6F97"/>
    <w:rsid w:val="005D2FED"/>
    <w:rsid w:val="005D31C6"/>
    <w:rsid w:val="006045ED"/>
    <w:rsid w:val="00611D7F"/>
    <w:rsid w:val="00612989"/>
    <w:rsid w:val="006210A9"/>
    <w:rsid w:val="00623EA3"/>
    <w:rsid w:val="00627F87"/>
    <w:rsid w:val="006420B6"/>
    <w:rsid w:val="00653BDA"/>
    <w:rsid w:val="00654476"/>
    <w:rsid w:val="006545FC"/>
    <w:rsid w:val="00656D0B"/>
    <w:rsid w:val="00657825"/>
    <w:rsid w:val="00664F56"/>
    <w:rsid w:val="006660DA"/>
    <w:rsid w:val="00666D18"/>
    <w:rsid w:val="0069236A"/>
    <w:rsid w:val="00697750"/>
    <w:rsid w:val="0069775F"/>
    <w:rsid w:val="006A3933"/>
    <w:rsid w:val="006B7421"/>
    <w:rsid w:val="006C638B"/>
    <w:rsid w:val="006D1D9A"/>
    <w:rsid w:val="006D6C94"/>
    <w:rsid w:val="006E117A"/>
    <w:rsid w:val="006F3348"/>
    <w:rsid w:val="006F4A79"/>
    <w:rsid w:val="00700559"/>
    <w:rsid w:val="00700F42"/>
    <w:rsid w:val="007016F1"/>
    <w:rsid w:val="007038E6"/>
    <w:rsid w:val="00714D5D"/>
    <w:rsid w:val="00715788"/>
    <w:rsid w:val="00720BC9"/>
    <w:rsid w:val="0072260C"/>
    <w:rsid w:val="00724219"/>
    <w:rsid w:val="007257E9"/>
    <w:rsid w:val="00730F20"/>
    <w:rsid w:val="00735037"/>
    <w:rsid w:val="00737A9E"/>
    <w:rsid w:val="00746C26"/>
    <w:rsid w:val="0074769A"/>
    <w:rsid w:val="00761FFA"/>
    <w:rsid w:val="00771381"/>
    <w:rsid w:val="00782872"/>
    <w:rsid w:val="00791CD2"/>
    <w:rsid w:val="00793361"/>
    <w:rsid w:val="007936BA"/>
    <w:rsid w:val="00795597"/>
    <w:rsid w:val="007A0185"/>
    <w:rsid w:val="007A3413"/>
    <w:rsid w:val="007A46E9"/>
    <w:rsid w:val="007A5B54"/>
    <w:rsid w:val="007B0D61"/>
    <w:rsid w:val="007B113F"/>
    <w:rsid w:val="007B2DC3"/>
    <w:rsid w:val="007C0882"/>
    <w:rsid w:val="007E1A46"/>
    <w:rsid w:val="007E1FBB"/>
    <w:rsid w:val="007E4FA7"/>
    <w:rsid w:val="00802FA1"/>
    <w:rsid w:val="00804BA0"/>
    <w:rsid w:val="008257A8"/>
    <w:rsid w:val="00825F65"/>
    <w:rsid w:val="00827C4C"/>
    <w:rsid w:val="00830E73"/>
    <w:rsid w:val="00833E03"/>
    <w:rsid w:val="00834287"/>
    <w:rsid w:val="0083444F"/>
    <w:rsid w:val="00834AA2"/>
    <w:rsid w:val="00842DBA"/>
    <w:rsid w:val="008503E5"/>
    <w:rsid w:val="00860215"/>
    <w:rsid w:val="00871105"/>
    <w:rsid w:val="00871F75"/>
    <w:rsid w:val="00872331"/>
    <w:rsid w:val="00875181"/>
    <w:rsid w:val="00887533"/>
    <w:rsid w:val="00887C09"/>
    <w:rsid w:val="0089792F"/>
    <w:rsid w:val="008A0CCA"/>
    <w:rsid w:val="008A3929"/>
    <w:rsid w:val="008A52C2"/>
    <w:rsid w:val="008B0E8E"/>
    <w:rsid w:val="008B68D0"/>
    <w:rsid w:val="008C1217"/>
    <w:rsid w:val="008C4D93"/>
    <w:rsid w:val="008D2656"/>
    <w:rsid w:val="008E0C44"/>
    <w:rsid w:val="008E2B7D"/>
    <w:rsid w:val="008E3851"/>
    <w:rsid w:val="008F7BB1"/>
    <w:rsid w:val="00903032"/>
    <w:rsid w:val="00904171"/>
    <w:rsid w:val="00917446"/>
    <w:rsid w:val="00926F00"/>
    <w:rsid w:val="00935489"/>
    <w:rsid w:val="00937B5F"/>
    <w:rsid w:val="0094070F"/>
    <w:rsid w:val="00946233"/>
    <w:rsid w:val="009558C4"/>
    <w:rsid w:val="00956E47"/>
    <w:rsid w:val="00962D78"/>
    <w:rsid w:val="00974C3D"/>
    <w:rsid w:val="00982C95"/>
    <w:rsid w:val="00985C40"/>
    <w:rsid w:val="00986F14"/>
    <w:rsid w:val="00997793"/>
    <w:rsid w:val="009A05A0"/>
    <w:rsid w:val="009B5A8E"/>
    <w:rsid w:val="009C02E5"/>
    <w:rsid w:val="009C150E"/>
    <w:rsid w:val="009C2315"/>
    <w:rsid w:val="009D01C2"/>
    <w:rsid w:val="009D31C2"/>
    <w:rsid w:val="009D3C60"/>
    <w:rsid w:val="009E0957"/>
    <w:rsid w:val="009E0C8A"/>
    <w:rsid w:val="00A021AD"/>
    <w:rsid w:val="00A11561"/>
    <w:rsid w:val="00A128AB"/>
    <w:rsid w:val="00A14AC8"/>
    <w:rsid w:val="00A23418"/>
    <w:rsid w:val="00A371EB"/>
    <w:rsid w:val="00A469BC"/>
    <w:rsid w:val="00A47D51"/>
    <w:rsid w:val="00A52204"/>
    <w:rsid w:val="00A64510"/>
    <w:rsid w:val="00A662DF"/>
    <w:rsid w:val="00A67F41"/>
    <w:rsid w:val="00A70476"/>
    <w:rsid w:val="00A712D4"/>
    <w:rsid w:val="00A71BE5"/>
    <w:rsid w:val="00A864F7"/>
    <w:rsid w:val="00A94D5D"/>
    <w:rsid w:val="00A95F43"/>
    <w:rsid w:val="00AA0D85"/>
    <w:rsid w:val="00AA2CD8"/>
    <w:rsid w:val="00AA36C2"/>
    <w:rsid w:val="00AA4A55"/>
    <w:rsid w:val="00AB2DA6"/>
    <w:rsid w:val="00AB39BD"/>
    <w:rsid w:val="00AB4641"/>
    <w:rsid w:val="00AB72D1"/>
    <w:rsid w:val="00AC007D"/>
    <w:rsid w:val="00AC0832"/>
    <w:rsid w:val="00AC3AB9"/>
    <w:rsid w:val="00AC4512"/>
    <w:rsid w:val="00AD576B"/>
    <w:rsid w:val="00AD6BA4"/>
    <w:rsid w:val="00AE75BE"/>
    <w:rsid w:val="00B002CE"/>
    <w:rsid w:val="00B0581B"/>
    <w:rsid w:val="00B305C0"/>
    <w:rsid w:val="00B31E13"/>
    <w:rsid w:val="00B40B44"/>
    <w:rsid w:val="00B42E86"/>
    <w:rsid w:val="00B470AB"/>
    <w:rsid w:val="00B52178"/>
    <w:rsid w:val="00B57C50"/>
    <w:rsid w:val="00B61CA4"/>
    <w:rsid w:val="00B66964"/>
    <w:rsid w:val="00B847A9"/>
    <w:rsid w:val="00B849EE"/>
    <w:rsid w:val="00B84E8D"/>
    <w:rsid w:val="00BA2CB0"/>
    <w:rsid w:val="00BB4C99"/>
    <w:rsid w:val="00BB51E2"/>
    <w:rsid w:val="00BB69D5"/>
    <w:rsid w:val="00BC1B8E"/>
    <w:rsid w:val="00BC33F4"/>
    <w:rsid w:val="00BD20BA"/>
    <w:rsid w:val="00BE1E8C"/>
    <w:rsid w:val="00BE60EC"/>
    <w:rsid w:val="00BF327A"/>
    <w:rsid w:val="00BF3E0E"/>
    <w:rsid w:val="00BF4510"/>
    <w:rsid w:val="00C0132D"/>
    <w:rsid w:val="00C06533"/>
    <w:rsid w:val="00C07AAF"/>
    <w:rsid w:val="00C11983"/>
    <w:rsid w:val="00C166B6"/>
    <w:rsid w:val="00C21EAC"/>
    <w:rsid w:val="00C23186"/>
    <w:rsid w:val="00C30B96"/>
    <w:rsid w:val="00C36C36"/>
    <w:rsid w:val="00C42B41"/>
    <w:rsid w:val="00C47C23"/>
    <w:rsid w:val="00C52FAB"/>
    <w:rsid w:val="00C55A63"/>
    <w:rsid w:val="00C57BEC"/>
    <w:rsid w:val="00C62CDC"/>
    <w:rsid w:val="00C72473"/>
    <w:rsid w:val="00C76D07"/>
    <w:rsid w:val="00C8193C"/>
    <w:rsid w:val="00C875B8"/>
    <w:rsid w:val="00C96FEF"/>
    <w:rsid w:val="00CA5BDF"/>
    <w:rsid w:val="00CA65A9"/>
    <w:rsid w:val="00CC6AA3"/>
    <w:rsid w:val="00CC6C33"/>
    <w:rsid w:val="00CD1022"/>
    <w:rsid w:val="00CD1A75"/>
    <w:rsid w:val="00CD5EF1"/>
    <w:rsid w:val="00CE2091"/>
    <w:rsid w:val="00CE663F"/>
    <w:rsid w:val="00CF123A"/>
    <w:rsid w:val="00CF44C7"/>
    <w:rsid w:val="00CF6FB3"/>
    <w:rsid w:val="00D25893"/>
    <w:rsid w:val="00D303B6"/>
    <w:rsid w:val="00D364CB"/>
    <w:rsid w:val="00D37FE6"/>
    <w:rsid w:val="00D502F7"/>
    <w:rsid w:val="00D574E7"/>
    <w:rsid w:val="00D67C74"/>
    <w:rsid w:val="00D70AFE"/>
    <w:rsid w:val="00D73AEE"/>
    <w:rsid w:val="00D87360"/>
    <w:rsid w:val="00D94AD2"/>
    <w:rsid w:val="00DA6786"/>
    <w:rsid w:val="00DB55EC"/>
    <w:rsid w:val="00DB63F0"/>
    <w:rsid w:val="00DB6F2C"/>
    <w:rsid w:val="00DB75FF"/>
    <w:rsid w:val="00DC14F3"/>
    <w:rsid w:val="00DC17F5"/>
    <w:rsid w:val="00DC2ED5"/>
    <w:rsid w:val="00DD7F08"/>
    <w:rsid w:val="00DF027D"/>
    <w:rsid w:val="00DF099A"/>
    <w:rsid w:val="00E0101F"/>
    <w:rsid w:val="00E02E4E"/>
    <w:rsid w:val="00E129A1"/>
    <w:rsid w:val="00E174D5"/>
    <w:rsid w:val="00E239F9"/>
    <w:rsid w:val="00E24D1F"/>
    <w:rsid w:val="00E31078"/>
    <w:rsid w:val="00E34139"/>
    <w:rsid w:val="00E36E17"/>
    <w:rsid w:val="00E451D5"/>
    <w:rsid w:val="00E50F7C"/>
    <w:rsid w:val="00E5215D"/>
    <w:rsid w:val="00E54147"/>
    <w:rsid w:val="00E6654E"/>
    <w:rsid w:val="00E704B8"/>
    <w:rsid w:val="00E73B8E"/>
    <w:rsid w:val="00E8535C"/>
    <w:rsid w:val="00E9045D"/>
    <w:rsid w:val="00E927E8"/>
    <w:rsid w:val="00EA4EBC"/>
    <w:rsid w:val="00EA53F5"/>
    <w:rsid w:val="00EB3F24"/>
    <w:rsid w:val="00EB762D"/>
    <w:rsid w:val="00EC249C"/>
    <w:rsid w:val="00ED08DC"/>
    <w:rsid w:val="00ED654A"/>
    <w:rsid w:val="00ED77F6"/>
    <w:rsid w:val="00F04182"/>
    <w:rsid w:val="00F077A4"/>
    <w:rsid w:val="00F10048"/>
    <w:rsid w:val="00F10E51"/>
    <w:rsid w:val="00F15E1A"/>
    <w:rsid w:val="00F16B94"/>
    <w:rsid w:val="00F21243"/>
    <w:rsid w:val="00F2133F"/>
    <w:rsid w:val="00F31643"/>
    <w:rsid w:val="00F34F2B"/>
    <w:rsid w:val="00F35E71"/>
    <w:rsid w:val="00F51614"/>
    <w:rsid w:val="00F57E0B"/>
    <w:rsid w:val="00F634CB"/>
    <w:rsid w:val="00F7790F"/>
    <w:rsid w:val="00F80CB2"/>
    <w:rsid w:val="00F81110"/>
    <w:rsid w:val="00F82B4C"/>
    <w:rsid w:val="00F85433"/>
    <w:rsid w:val="00F864CB"/>
    <w:rsid w:val="00F9532E"/>
    <w:rsid w:val="00FA0CDC"/>
    <w:rsid w:val="00FA4CFB"/>
    <w:rsid w:val="00FA6E0B"/>
    <w:rsid w:val="00FB166B"/>
    <w:rsid w:val="00FB6689"/>
    <w:rsid w:val="00FC01EA"/>
    <w:rsid w:val="00FD5A22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453B14"/>
  <w15:docId w15:val="{FA9FC93A-67BC-494A-A5A2-DC46F594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ISO9000TextoCampo">
    <w:name w:val="ISO 9000 Texto Campo"/>
    <w:rPr>
      <w:rFonts w:ascii="Arial" w:hAnsi="Arial"/>
      <w:noProof/>
    </w:rPr>
  </w:style>
  <w:style w:type="paragraph" w:customStyle="1" w:styleId="ISO9000Ttulo">
    <w:name w:val="ISO 9000 Título"/>
    <w:pPr>
      <w:spacing w:before="120" w:after="120"/>
      <w:jc w:val="center"/>
    </w:pPr>
    <w:rPr>
      <w:rFonts w:ascii="Arial" w:hAnsi="Arial"/>
      <w:b/>
      <w:noProof/>
      <w:sz w:val="28"/>
    </w:rPr>
  </w:style>
  <w:style w:type="paragraph" w:customStyle="1" w:styleId="ISO9000Corpo">
    <w:name w:val="ISO 9000 Corpo"/>
    <w:pPr>
      <w:spacing w:before="60" w:after="60"/>
      <w:ind w:left="425"/>
      <w:jc w:val="both"/>
    </w:pPr>
    <w:rPr>
      <w:rFonts w:ascii="Arial" w:hAnsi="Arial"/>
      <w:noProof/>
    </w:rPr>
  </w:style>
  <w:style w:type="paragraph" w:customStyle="1" w:styleId="ISO9000Nvel5">
    <w:name w:val="ISO 9000 Nível 5"/>
    <w:pPr>
      <w:numPr>
        <w:ilvl w:val="4"/>
        <w:numId w:val="4"/>
      </w:numPr>
      <w:spacing w:before="60" w:after="60"/>
      <w:jc w:val="both"/>
    </w:pPr>
    <w:rPr>
      <w:rFonts w:ascii="Arial" w:hAnsi="Arial"/>
      <w:noProof/>
    </w:rPr>
  </w:style>
  <w:style w:type="paragraph" w:customStyle="1" w:styleId="ISO9000Nvel4">
    <w:name w:val="ISO 9000 Nível 4"/>
    <w:pPr>
      <w:numPr>
        <w:ilvl w:val="3"/>
        <w:numId w:val="4"/>
      </w:numPr>
      <w:spacing w:before="60" w:after="60"/>
      <w:jc w:val="both"/>
    </w:pPr>
    <w:rPr>
      <w:rFonts w:ascii="Arial" w:hAnsi="Arial"/>
      <w:noProof/>
    </w:rPr>
  </w:style>
  <w:style w:type="paragraph" w:customStyle="1" w:styleId="ISO9000Nvel1">
    <w:name w:val="ISO 9000 Nível 1"/>
    <w:pPr>
      <w:keepNext/>
      <w:numPr>
        <w:numId w:val="4"/>
      </w:numPr>
      <w:tabs>
        <w:tab w:val="left" w:pos="425"/>
      </w:tabs>
      <w:spacing w:before="240"/>
    </w:pPr>
    <w:rPr>
      <w:rFonts w:ascii="Arial" w:hAnsi="Arial"/>
      <w:b/>
      <w:i/>
      <w:caps/>
      <w:sz w:val="24"/>
    </w:rPr>
  </w:style>
  <w:style w:type="paragraph" w:customStyle="1" w:styleId="ISO9000Nvel2">
    <w:name w:val="ISO 9000 Nível 2"/>
    <w:pPr>
      <w:keepNext/>
      <w:numPr>
        <w:ilvl w:val="1"/>
        <w:numId w:val="4"/>
      </w:numPr>
      <w:tabs>
        <w:tab w:val="left" w:pos="993"/>
      </w:tabs>
      <w:spacing w:before="240"/>
      <w:jc w:val="both"/>
    </w:pPr>
    <w:rPr>
      <w:rFonts w:ascii="Arial" w:hAnsi="Arial"/>
      <w:b/>
      <w:i/>
      <w:noProof/>
    </w:rPr>
  </w:style>
  <w:style w:type="paragraph" w:customStyle="1" w:styleId="ISO9000Nvel3">
    <w:name w:val="ISO 9000 Nível 3"/>
    <w:pPr>
      <w:numPr>
        <w:ilvl w:val="2"/>
        <w:numId w:val="4"/>
      </w:numPr>
      <w:spacing w:before="60" w:after="60"/>
      <w:jc w:val="both"/>
    </w:pPr>
    <w:rPr>
      <w:rFonts w:ascii="Arial" w:hAnsi="Arial"/>
      <w:noProof/>
    </w:rPr>
  </w:style>
  <w:style w:type="paragraph" w:customStyle="1" w:styleId="ISO9000Instrues">
    <w:name w:val="ISO 9000 Instruções"/>
    <w:link w:val="ISO9000InstruesChar"/>
    <w:pPr>
      <w:jc w:val="both"/>
    </w:pPr>
    <w:rPr>
      <w:i/>
      <w:noProof/>
      <w:color w:val="0000FF"/>
    </w:rPr>
  </w:style>
  <w:style w:type="paragraph" w:customStyle="1" w:styleId="ISO9000TtuloCampo">
    <w:name w:val="ISO 9000 Título Campo"/>
    <w:qFormat/>
    <w:rPr>
      <w:rFonts w:ascii="Arial" w:hAnsi="Arial"/>
      <w:b/>
      <w:noProof/>
    </w:rPr>
  </w:style>
  <w:style w:type="character" w:customStyle="1" w:styleId="ISO9000InstruesChar">
    <w:name w:val="ISO 9000 Instruções Char"/>
    <w:link w:val="ISO9000Instrues"/>
    <w:rsid w:val="00AC3AB9"/>
    <w:rPr>
      <w:i/>
      <w:noProof/>
      <w:color w:val="0000FF"/>
      <w:lang w:val="pt-BR" w:eastAsia="pt-BR" w:bidi="ar-SA"/>
    </w:rPr>
  </w:style>
  <w:style w:type="paragraph" w:customStyle="1" w:styleId="UCTtuloTabela">
    <w:name w:val="UC Título Tabela"/>
    <w:rsid w:val="007A46E9"/>
    <w:pPr>
      <w:spacing w:before="120" w:after="120"/>
      <w:jc w:val="center"/>
    </w:pPr>
    <w:rPr>
      <w:rFonts w:ascii="Arial" w:hAnsi="Arial"/>
      <w:b/>
    </w:rPr>
  </w:style>
  <w:style w:type="table" w:styleId="Tabelacomgrade">
    <w:name w:val="Table Grid"/>
    <w:basedOn w:val="Tabelanormal"/>
    <w:rsid w:val="00653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name">
    <w:name w:val="propname"/>
    <w:basedOn w:val="Fontepargpadro"/>
    <w:rsid w:val="00C76D07"/>
  </w:style>
  <w:style w:type="character" w:styleId="Hyperlink">
    <w:name w:val="Hyperlink"/>
    <w:basedOn w:val="Fontepargpadro"/>
    <w:unhideWhenUsed/>
    <w:rsid w:val="002739A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39A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A4EB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1F75"/>
    <w:rPr>
      <w:rFonts w:ascii="Courier New" w:hAnsi="Courier New" w:cs="Courier New"/>
    </w:rPr>
  </w:style>
  <w:style w:type="character" w:customStyle="1" w:styleId="json-open-bracket">
    <w:name w:val="json-open-bracket"/>
    <w:basedOn w:val="Fontepargpadro"/>
    <w:rsid w:val="00871F75"/>
  </w:style>
  <w:style w:type="character" w:customStyle="1" w:styleId="json-collapse-1">
    <w:name w:val="json-collapse-1"/>
    <w:basedOn w:val="Fontepargpadro"/>
    <w:rsid w:val="00871F75"/>
  </w:style>
  <w:style w:type="character" w:customStyle="1" w:styleId="json-indent">
    <w:name w:val="json-indent"/>
    <w:basedOn w:val="Fontepargpadro"/>
    <w:rsid w:val="00871F75"/>
  </w:style>
  <w:style w:type="character" w:customStyle="1" w:styleId="json-property">
    <w:name w:val="json-property"/>
    <w:basedOn w:val="Fontepargpadro"/>
    <w:rsid w:val="00871F75"/>
  </w:style>
  <w:style w:type="character" w:customStyle="1" w:styleId="json-semi-colon">
    <w:name w:val="json-semi-colon"/>
    <w:basedOn w:val="Fontepargpadro"/>
    <w:rsid w:val="00871F75"/>
  </w:style>
  <w:style w:type="character" w:customStyle="1" w:styleId="json-value">
    <w:name w:val="json-value"/>
    <w:basedOn w:val="Fontepargpadro"/>
    <w:rsid w:val="00871F75"/>
  </w:style>
  <w:style w:type="character" w:customStyle="1" w:styleId="json-comma">
    <w:name w:val="json-comma"/>
    <w:basedOn w:val="Fontepargpadro"/>
    <w:rsid w:val="00871F75"/>
  </w:style>
  <w:style w:type="character" w:customStyle="1" w:styleId="json-collapse-2">
    <w:name w:val="json-collapse-2"/>
    <w:basedOn w:val="Fontepargpadro"/>
    <w:rsid w:val="00871F75"/>
  </w:style>
  <w:style w:type="character" w:customStyle="1" w:styleId="json-collapse-3">
    <w:name w:val="json-collapse-3"/>
    <w:basedOn w:val="Fontepargpadro"/>
    <w:rsid w:val="00871F75"/>
  </w:style>
  <w:style w:type="character" w:customStyle="1" w:styleId="json-close-bracket">
    <w:name w:val="json-close-bracket"/>
    <w:basedOn w:val="Fontepargpadro"/>
    <w:rsid w:val="00871F75"/>
  </w:style>
  <w:style w:type="character" w:customStyle="1" w:styleId="json-collapse-4">
    <w:name w:val="json-collapse-4"/>
    <w:basedOn w:val="Fontepargpadro"/>
    <w:rsid w:val="00871F75"/>
  </w:style>
  <w:style w:type="character" w:customStyle="1" w:styleId="json-collapse-5">
    <w:name w:val="json-collapse-5"/>
    <w:basedOn w:val="Fontepargpadro"/>
    <w:rsid w:val="00871F75"/>
  </w:style>
  <w:style w:type="character" w:customStyle="1" w:styleId="fontstyle01">
    <w:name w:val="fontstyle01"/>
    <w:basedOn w:val="Fontepargpadro"/>
    <w:rsid w:val="004506E6"/>
    <w:rPr>
      <w:rFonts w:ascii="Arial-ItalicMT" w:hAnsi="Arial-ItalicMT" w:hint="default"/>
      <w:b w:val="0"/>
      <w:bCs w:val="0"/>
      <w:i/>
      <w:i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rojetos\2019_052_Renegocia&#231;&#227;o%20-%20Movimenta&#231;&#227;o%20Financeira\branch\Produtos\Autorizador_Agencias\Arquitetura\ISE%20-%20AP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54CA8D-1F1F-4919-8301-0BE37859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ISE - API.dotx</Template>
  <TotalTime>628</TotalTime>
  <Pages>2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W3 Automação e Sistemas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W3 Automação e Sistemas</dc:creator>
  <cp:lastModifiedBy>Fabio Passos</cp:lastModifiedBy>
  <cp:revision>51</cp:revision>
  <cp:lastPrinted>2020-08-31T12:23:00Z</cp:lastPrinted>
  <dcterms:created xsi:type="dcterms:W3CDTF">2019-10-31T20:39:00Z</dcterms:created>
  <dcterms:modified xsi:type="dcterms:W3CDTF">2021-02-17T15:56:00Z</dcterms:modified>
</cp:coreProperties>
</file>